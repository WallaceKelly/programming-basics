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ayoutTable"/>
        <w:tblW w:w="0" w:type="auto"/>
        <w:tblBorders>
          <w:bottom w:val="single" w:sz="8" w:space="0" w:color="F79595" w:themeColor="accent1" w:themeTint="99"/>
        </w:tblBorders>
        <w:tblLayout w:type="fixed"/>
        <w:tblCellMar>
          <w:bottom w:w="360" w:type="dxa"/>
        </w:tblCellMar>
        <w:tblLook w:val="04A0" w:firstRow="1" w:lastRow="0" w:firstColumn="1" w:lastColumn="0" w:noHBand="0" w:noVBand="1"/>
        <w:tblDescription w:val="Layout table to enter Company Name, Address, and Logo"/>
      </w:tblPr>
      <w:tblGrid>
        <w:gridCol w:w="7200"/>
        <w:gridCol w:w="1800"/>
      </w:tblGrid>
      <w:tr w:rsidR="009C6C28" w14:paraId="40F2C71E" w14:textId="77777777" w:rsidTr="00A1349D">
        <w:tc>
          <w:tcPr>
            <w:tcW w:w="7200" w:type="dxa"/>
            <w:vAlign w:val="bottom"/>
          </w:tcPr>
          <w:sdt>
            <w:sdtPr>
              <w:alias w:val="Enter Company Name:"/>
              <w:tag w:val="Enter Company Name:"/>
              <w:id w:val="-886792623"/>
              <w:placeholder>
                <w:docPart w:val="EB51AE9398C64D43B32CC6E547354D26"/>
              </w:placeholder>
              <w:showingPlcHdr/>
              <w:dataBinding w:prefixMappings="xmlns:ns0='http://schemas.openxmlformats.org/officeDocument/2006/extended-properties' " w:xpath="/ns0:Properties[1]/ns0:Company[1]" w:storeItemID="{6668398D-A668-4E3E-A5EB-62B293D839F1}"/>
              <w15:appearance w15:val="hidden"/>
              <w:text/>
            </w:sdtPr>
            <w:sdtEndPr/>
            <w:sdtContent>
              <w:p w14:paraId="4D4C5B95" w14:textId="77777777" w:rsidR="009C6C28" w:rsidRDefault="00461138">
                <w:pPr>
                  <w:pStyle w:val="Name"/>
                  <w:ind w:left="0" w:right="0"/>
                </w:pPr>
                <w:r>
                  <w:t>Company Name</w:t>
                </w:r>
              </w:p>
            </w:sdtContent>
          </w:sdt>
          <w:p w14:paraId="05623255" w14:textId="77777777" w:rsidR="009C6C28" w:rsidRDefault="005F62C0">
            <w:pPr>
              <w:pStyle w:val="NoSpacing"/>
              <w:ind w:left="0" w:right="0"/>
            </w:pPr>
            <w:sdt>
              <w:sdtPr>
                <w:alias w:val="Enter Street Address:"/>
                <w:tag w:val="Enter Street Address:"/>
                <w:id w:val="-835229435"/>
                <w:placeholder>
                  <w:docPart w:val="526C684A47904F52B51EAB8CFB7403A5"/>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00461138">
                  <w:t>Company Address</w:t>
                </w:r>
              </w:sdtContent>
            </w:sdt>
            <w:r w:rsidR="002C6224">
              <w:br/>
            </w:r>
            <w:sdt>
              <w:sdtPr>
                <w:alias w:val="Enter City, ST ZIP Code:"/>
                <w:tag w:val="Enter City, ST ZIP Code:"/>
                <w:id w:val="99161012"/>
                <w:placeholder>
                  <w:docPart w:val="B13F95277AC4456EBB7013763F4EDCFD"/>
                </w:placeholder>
                <w:showingPlcHdr/>
                <w:dataBinding w:prefixMappings="xmlns:ns0='http://schemas.microsoft.com/office/2006/coverPageProps' " w:xpath="/ns0:CoverPageProperties[1]/ns0:CompanyEmail[1]" w:storeItemID="{55AF091B-3C7A-41E3-B477-F2FDAA23CFDA}"/>
                <w15:appearance w15:val="hidden"/>
                <w:text/>
              </w:sdtPr>
              <w:sdtEndPr/>
              <w:sdtContent>
                <w:r w:rsidR="002C6224">
                  <w:t>City, ST  ZIP Code</w:t>
                </w:r>
              </w:sdtContent>
            </w:sdt>
          </w:p>
        </w:tc>
        <w:tc>
          <w:tcPr>
            <w:tcW w:w="1800" w:type="dxa"/>
            <w:vAlign w:val="center"/>
          </w:tcPr>
          <w:p w14:paraId="23319A22" w14:textId="77777777" w:rsidR="009C6C28" w:rsidRDefault="00461138">
            <w:pPr>
              <w:pStyle w:val="NoSpacing"/>
              <w:ind w:left="0" w:right="0"/>
              <w:jc w:val="center"/>
            </w:pPr>
            <w:r>
              <w:rPr>
                <w:noProof/>
                <w:lang w:eastAsia="en-US"/>
              </w:rPr>
              <w:drawing>
                <wp:inline distT="0" distB="0" distL="0" distR="0" wp14:anchorId="35DA8781" wp14:editId="1B8D4312">
                  <wp:extent cx="685800" cy="329184"/>
                  <wp:effectExtent l="0" t="0" r="0" b="0"/>
                  <wp:docPr id="1" name="Picture 1" descr="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1">
                            <a:extLst>
                              <a:ext uri="{28A0092B-C50C-407E-A947-70E740481C1C}">
                                <a14:useLocalDpi xmlns:a14="http://schemas.microsoft.com/office/drawing/2010/main" val="0"/>
                              </a:ext>
                            </a:extLst>
                          </a:blip>
                          <a:stretch>
                            <a:fillRect/>
                          </a:stretch>
                        </pic:blipFill>
                        <pic:spPr>
                          <a:xfrm>
                            <a:off x="0" y="0"/>
                            <a:ext cx="685800" cy="329184"/>
                          </a:xfrm>
                          <a:prstGeom prst="rect">
                            <a:avLst/>
                          </a:prstGeom>
                        </pic:spPr>
                      </pic:pic>
                    </a:graphicData>
                  </a:graphic>
                </wp:inline>
              </w:drawing>
            </w:r>
          </w:p>
        </w:tc>
      </w:tr>
    </w:tbl>
    <w:p w14:paraId="3CCDAFA7" w14:textId="77777777" w:rsidR="009C6C28" w:rsidRDefault="005F62C0">
      <w:pPr>
        <w:pStyle w:val="Subtitle"/>
      </w:pPr>
      <w:sdt>
        <w:sdtPr>
          <w:alias w:val="SOW:"/>
          <w:tag w:val="SOW:"/>
          <w:id w:val="-358736211"/>
          <w:placeholder>
            <w:docPart w:val="53C926A8A8014FB4B0A544C6341570BC"/>
          </w:placeholder>
          <w:temporary/>
          <w:showingPlcHdr/>
          <w15:appearance w15:val="hidden"/>
        </w:sdtPr>
        <w:sdtEndPr/>
        <w:sdtContent>
          <w:r w:rsidR="002C6224">
            <w:t>SOW</w:t>
          </w:r>
        </w:sdtContent>
      </w:sdt>
      <w:r w:rsidR="00461138">
        <w:t xml:space="preserve"> </w:t>
      </w:r>
      <w:sdt>
        <w:sdtPr>
          <w:alias w:val="Enter SOW Number:"/>
          <w:tag w:val="Enter SOW Number:"/>
          <w:id w:val="1717244626"/>
          <w:placeholder>
            <w:docPart w:val="6C9620CEB826423390F8D4D5672C5BD2"/>
          </w:placeholder>
          <w:showingPlcHdr/>
          <w:dataBinding w:prefixMappings="xmlns:ns0='http://schemas.microsoft.com/office/2006/coverPageProps' " w:xpath="/ns0:CoverPageProperties[1]/ns0:CompanyPhone[1]" w:storeItemID="{55AF091B-3C7A-41E3-B477-F2FDAA23CFDA}"/>
          <w15:appearance w15:val="hidden"/>
          <w:text/>
        </w:sdtPr>
        <w:sdtEndPr/>
        <w:sdtContent>
          <w:r w:rsidR="00461138">
            <w:rPr>
              <w:rStyle w:val="PlaceholderText"/>
            </w:rPr>
            <w:t>000</w:t>
          </w:r>
        </w:sdtContent>
      </w:sdt>
      <w:r w:rsidR="00461138">
        <w:t xml:space="preserve"> </w:t>
      </w:r>
      <w:sdt>
        <w:sdtPr>
          <w:alias w:val="For Agreement to Perform Consulting Services to:"/>
          <w:tag w:val="For Agreement to Perform Consulting Services to:"/>
          <w:id w:val="1724243870"/>
          <w:placeholder>
            <w:docPart w:val="C518A5BAFA9346BB927E34B696127806"/>
          </w:placeholder>
          <w:temporary/>
          <w:showingPlcHdr/>
          <w15:appearance w15:val="hidden"/>
        </w:sdtPr>
        <w:sdtEndPr/>
        <w:sdtContent>
          <w:r w:rsidR="002C6224">
            <w:t>for Agreement to Perform Consulting Services to</w:t>
          </w:r>
        </w:sdtContent>
      </w:sdt>
      <w:r w:rsidR="002C6224">
        <w:t xml:space="preserve"> </w:t>
      </w:r>
      <w:sdt>
        <w:sdtPr>
          <w:alias w:val="Enter Client Name:"/>
          <w:tag w:val="Enter Client Name:"/>
          <w:id w:val="1901248414"/>
          <w:placeholder>
            <w:docPart w:val="055F41EDBA7443CB897E110EB198D5AF"/>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461138">
            <w:rPr>
              <w:rStyle w:val="PlaceholderText"/>
            </w:rPr>
            <w:t>Client Name</w:t>
          </w:r>
        </w:sdtContent>
      </w:sdt>
    </w:p>
    <w:tbl>
      <w:tblPr>
        <w:tblStyle w:val="LayoutTable"/>
        <w:tblW w:w="0" w:type="auto"/>
        <w:tblBorders>
          <w:bottom w:val="single" w:sz="4" w:space="0" w:color="F79595" w:themeColor="accent1" w:themeTint="99"/>
        </w:tblBorders>
        <w:tblLayout w:type="fixed"/>
        <w:tblLook w:val="04A0" w:firstRow="1" w:lastRow="0" w:firstColumn="1" w:lastColumn="0" w:noHBand="0" w:noVBand="1"/>
        <w:tblDescription w:val="Enter Date, Company name and address, and Client name and address in this table"/>
      </w:tblPr>
      <w:tblGrid>
        <w:gridCol w:w="3000"/>
        <w:gridCol w:w="3001"/>
        <w:gridCol w:w="2999"/>
      </w:tblGrid>
      <w:tr w:rsidR="009C6C28" w14:paraId="2D1DCAAC" w14:textId="77777777" w:rsidTr="00A1349D">
        <w:sdt>
          <w:sdtPr>
            <w:alias w:val="Date:"/>
            <w:tag w:val="Date:"/>
            <w:id w:val="1220251055"/>
            <w:placeholder>
              <w:docPart w:val="92C13674736B4B3899431EAD948A1C21"/>
            </w:placeholder>
            <w:temporary/>
            <w:showingPlcHdr/>
            <w15:appearance w15:val="hidden"/>
          </w:sdtPr>
          <w:sdtEndPr/>
          <w:sdtContent>
            <w:tc>
              <w:tcPr>
                <w:tcW w:w="3000" w:type="dxa"/>
                <w:vAlign w:val="bottom"/>
              </w:tcPr>
              <w:p w14:paraId="39D866C5" w14:textId="77777777" w:rsidR="009C6C28" w:rsidRDefault="002C6224">
                <w:pPr>
                  <w:pStyle w:val="FormHeading"/>
                  <w:ind w:left="0" w:right="0"/>
                </w:pPr>
                <w:r>
                  <w:t>Date</w:t>
                </w:r>
              </w:p>
            </w:tc>
          </w:sdtContent>
        </w:sdt>
        <w:sdt>
          <w:sdtPr>
            <w:alias w:val="Services Performed By:"/>
            <w:tag w:val="Services Performed By:"/>
            <w:id w:val="2031139095"/>
            <w:placeholder>
              <w:docPart w:val="1C0BF83127F848C8911F5D17ACEC28B5"/>
            </w:placeholder>
            <w:temporary/>
            <w:showingPlcHdr/>
            <w15:appearance w15:val="hidden"/>
          </w:sdtPr>
          <w:sdtEndPr/>
          <w:sdtContent>
            <w:tc>
              <w:tcPr>
                <w:tcW w:w="3001" w:type="dxa"/>
                <w:vAlign w:val="bottom"/>
              </w:tcPr>
              <w:p w14:paraId="3DEB69E2" w14:textId="77777777" w:rsidR="009C6C28" w:rsidRDefault="002C6224">
                <w:pPr>
                  <w:pStyle w:val="FormHeading"/>
                  <w:ind w:left="0" w:right="0"/>
                </w:pPr>
                <w:r>
                  <w:t>Services Performed By:</w:t>
                </w:r>
              </w:p>
            </w:tc>
          </w:sdtContent>
        </w:sdt>
        <w:sdt>
          <w:sdtPr>
            <w:alias w:val="Services Performed For:"/>
            <w:tag w:val="Services Performed For:"/>
            <w:id w:val="-1181435142"/>
            <w:placeholder>
              <w:docPart w:val="5EAF026577A84C83A1E23124FF783F17"/>
            </w:placeholder>
            <w:temporary/>
            <w:showingPlcHdr/>
            <w15:appearance w15:val="hidden"/>
          </w:sdtPr>
          <w:sdtEndPr/>
          <w:sdtContent>
            <w:tc>
              <w:tcPr>
                <w:tcW w:w="2999" w:type="dxa"/>
                <w:vAlign w:val="bottom"/>
              </w:tcPr>
              <w:p w14:paraId="0B49E689" w14:textId="77777777" w:rsidR="009C6C28" w:rsidRDefault="002C6224">
                <w:pPr>
                  <w:pStyle w:val="FormHeading"/>
                  <w:ind w:left="0" w:right="0"/>
                </w:pPr>
                <w:r>
                  <w:t>Services Performed For:</w:t>
                </w:r>
              </w:p>
            </w:tc>
          </w:sdtContent>
        </w:sdt>
      </w:tr>
      <w:tr w:rsidR="009C6C28" w14:paraId="2B842256" w14:textId="77777777" w:rsidTr="00A1349D">
        <w:tc>
          <w:tcPr>
            <w:tcW w:w="3000" w:type="dxa"/>
            <w:tcBorders>
              <w:bottom w:val="single" w:sz="4" w:space="0" w:color="F79595" w:themeColor="accent1" w:themeTint="99"/>
            </w:tcBorders>
            <w:tcMar>
              <w:bottom w:w="360" w:type="dxa"/>
            </w:tcMar>
          </w:tcPr>
          <w:sdt>
            <w:sdtPr>
              <w:alias w:val="Enter SOW Date:"/>
              <w:tag w:val="Enter SOW Date:"/>
              <w:id w:val="-51779874"/>
              <w:placeholder>
                <w:docPart w:val="206E0829130F4DC2BB5C4A46CC97CD5B"/>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AF4E519" w14:textId="77777777" w:rsidR="00DB279F" w:rsidRDefault="00DB279F">
                <w:pPr>
                  <w:pStyle w:val="NoSpacing"/>
                  <w:ind w:left="0" w:right="0"/>
                </w:pPr>
                <w:r w:rsidRPr="002C6224">
                  <w:t>Date</w:t>
                </w:r>
              </w:p>
            </w:sdtContent>
          </w:sdt>
        </w:tc>
        <w:tc>
          <w:tcPr>
            <w:tcW w:w="3001" w:type="dxa"/>
            <w:tcBorders>
              <w:bottom w:val="single" w:sz="4" w:space="0" w:color="F79595" w:themeColor="accent1" w:themeTint="99"/>
            </w:tcBorders>
            <w:tcMar>
              <w:bottom w:w="360" w:type="dxa"/>
            </w:tcMar>
          </w:tcPr>
          <w:sdt>
            <w:sdtPr>
              <w:alias w:val="Enter Company Name:"/>
              <w:tag w:val="Enter Company Name:"/>
              <w:id w:val="1030147295"/>
              <w:placeholder>
                <w:docPart w:val="EB51AE9398C64D43B32CC6E547354D26"/>
              </w:placeholder>
              <w:showingPlcHdr/>
              <w:dataBinding w:prefixMappings="xmlns:ns0='http://schemas.openxmlformats.org/officeDocument/2006/extended-properties' " w:xpath="/ns0:Properties[1]/ns0:Company[1]" w:storeItemID="{6668398D-A668-4E3E-A5EB-62B293D839F1}"/>
              <w15:appearance w15:val="hidden"/>
              <w:text/>
            </w:sdtPr>
            <w:sdtEndPr/>
            <w:sdtContent>
              <w:p w14:paraId="5005EE43" w14:textId="77777777" w:rsidR="009C6C28" w:rsidRDefault="002204A1">
                <w:pPr>
                  <w:pStyle w:val="NoSpacing"/>
                  <w:ind w:left="0" w:right="0"/>
                </w:pPr>
                <w:r>
                  <w:t>Company Name</w:t>
                </w:r>
              </w:p>
            </w:sdtContent>
          </w:sdt>
          <w:sdt>
            <w:sdtPr>
              <w:alias w:val="Enter Company Address:"/>
              <w:tag w:val="Enter Company Address:"/>
              <w:id w:val="-1912224678"/>
              <w:placeholder>
                <w:docPart w:val="526C684A47904F52B51EAB8CFB7403A5"/>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14:paraId="0E9255B0" w14:textId="77777777" w:rsidR="009C6C28" w:rsidRDefault="002204A1">
                <w:pPr>
                  <w:pStyle w:val="NoSpacing"/>
                  <w:ind w:left="0" w:right="0"/>
                </w:pPr>
                <w:r>
                  <w:t>Company Address</w:t>
                </w:r>
              </w:p>
            </w:sdtContent>
          </w:sdt>
        </w:tc>
        <w:tc>
          <w:tcPr>
            <w:tcW w:w="2999" w:type="dxa"/>
            <w:tcBorders>
              <w:bottom w:val="single" w:sz="4" w:space="0" w:color="F79595" w:themeColor="accent1" w:themeTint="99"/>
            </w:tcBorders>
            <w:tcMar>
              <w:bottom w:w="360" w:type="dxa"/>
            </w:tcMar>
          </w:tcPr>
          <w:p w14:paraId="1EEDF025" w14:textId="77777777" w:rsidR="009C6C28" w:rsidRDefault="005F62C0">
            <w:pPr>
              <w:pStyle w:val="NoSpacing"/>
              <w:ind w:left="0" w:right="0"/>
            </w:pPr>
            <w:sdt>
              <w:sdtPr>
                <w:alias w:val="Enter Client Name:"/>
                <w:tag w:val="Enter Client Name:"/>
                <w:id w:val="1547719949"/>
                <w:placeholder>
                  <w:docPart w:val="4AFC2C1B19E84F5380D7E2D70241262B"/>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461138">
                  <w:t>Client Name</w:t>
                </w:r>
              </w:sdtContent>
            </w:sdt>
          </w:p>
          <w:p w14:paraId="29227F8E" w14:textId="77777777" w:rsidR="009C6C28" w:rsidRDefault="005F62C0">
            <w:pPr>
              <w:pStyle w:val="NoSpacing"/>
              <w:ind w:left="0" w:right="0"/>
            </w:pPr>
            <w:sdt>
              <w:sdtPr>
                <w:alias w:val="Client Address:"/>
                <w:tag w:val="Client Address:"/>
                <w:id w:val="926308377"/>
                <w:placeholder>
                  <w:docPart w:val="EA9DFD1A6EED49ADB8245AE50F19EAC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61138">
                  <w:t>Client Address</w:t>
                </w:r>
              </w:sdtContent>
            </w:sdt>
            <w:r w:rsidR="00DB279F">
              <w:t>,</w:t>
            </w:r>
            <w:r w:rsidR="002C6224">
              <w:br/>
            </w:r>
            <w:sdt>
              <w:sdtPr>
                <w:alias w:val="Enter City, ST ZIP Code:"/>
                <w:tag w:val="Enter City, ST ZIP Code:"/>
                <w:id w:val="1962991912"/>
                <w:placeholder>
                  <w:docPart w:val="42FEE8E6045F49169163A4A2BAFCBAA4"/>
                </w:placeholder>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DB279F">
                  <w:t>City, ST  ZIP Code</w:t>
                </w:r>
              </w:sdtContent>
            </w:sdt>
          </w:p>
        </w:tc>
      </w:tr>
    </w:tbl>
    <w:p w14:paraId="0725F61E" w14:textId="77777777" w:rsidR="009C6C28" w:rsidRDefault="009C6C28"/>
    <w:tbl>
      <w:tblPr>
        <w:tblStyle w:val="TipTable"/>
        <w:tblW w:w="0" w:type="auto"/>
        <w:shd w:val="clear" w:color="auto" w:fill="E4E3E2" w:themeFill="background2"/>
        <w:tblLayout w:type="fixed"/>
        <w:tblCellMar>
          <w:top w:w="0" w:type="dxa"/>
        </w:tblCellMar>
        <w:tblLook w:val="04A0" w:firstRow="1" w:lastRow="0" w:firstColumn="1" w:lastColumn="0" w:noHBand="0" w:noVBand="1"/>
        <w:tblDescription w:val="Layout table"/>
      </w:tblPr>
      <w:tblGrid>
        <w:gridCol w:w="623"/>
        <w:gridCol w:w="8402"/>
      </w:tblGrid>
      <w:tr w:rsidR="002C6224" w14:paraId="0A15C09E" w14:textId="77777777" w:rsidTr="00A1349D">
        <w:tc>
          <w:tcPr>
            <w:cnfStyle w:val="001000000000" w:firstRow="0" w:lastRow="0" w:firstColumn="1" w:lastColumn="0" w:oddVBand="0" w:evenVBand="0" w:oddHBand="0" w:evenHBand="0" w:firstRowFirstColumn="0" w:firstRowLastColumn="0" w:lastRowFirstColumn="0" w:lastRowLastColumn="0"/>
            <w:tcW w:w="623" w:type="dxa"/>
            <w:shd w:val="clear" w:color="auto" w:fill="E4E3E2" w:themeFill="background2"/>
          </w:tcPr>
          <w:p w14:paraId="565F8B34" w14:textId="77777777" w:rsidR="002C6224" w:rsidRDefault="002C6224" w:rsidP="000B25ED">
            <w:pPr>
              <w:pStyle w:val="Icon"/>
              <w:rPr>
                <w:u w:val="double"/>
              </w:rPr>
            </w:pPr>
            <w:r>
              <w:rPr>
                <w:noProof/>
                <w:lang w:eastAsia="en-US"/>
              </w:rPr>
              <mc:AlternateContent>
                <mc:Choice Requires="wpg">
                  <w:drawing>
                    <wp:inline distT="0" distB="0" distL="0" distR="0" wp14:anchorId="1552CFE6" wp14:editId="24FE7389">
                      <wp:extent cx="228600" cy="228600"/>
                      <wp:effectExtent l="0" t="0" r="0" b="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Oval 11"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B10739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YJ8iXIYFAAAWEgAADgAAAAAAAAAAAAAAAAAuAgAAZHJzL2Uy&#10;b0RvYy54bWxQSwECLQAUAAYACAAAACEA+AwpmdgAAAADAQAADwAAAAAAAAAAAAAAAADgBwAAZHJz&#10;L2Rvd25yZXYueG1sUEsFBgAAAAAEAAQA8wAAAOUIAAAAAA==&#10;">
                      <v:oval id="Oval 11"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" fillcolor="#f24f4f [3204]" stroked="f" strokeweight="0">
                        <v:stroke joinstyle="miter"/>
                        <o:lock v:ext="edit" aspectratio="t"/>
                      </v:oval>
                      <v:shape id="Freeform 12"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E4E3E2" w:themeFill="background2"/>
          </w:tcPr>
          <w:p w14:paraId="2A6C2D79" w14:textId="77777777" w:rsidR="002C6224" w:rsidRDefault="005F62C0" w:rsidP="000B25ED">
            <w:pPr>
              <w:pStyle w:val="TipText"/>
              <w:cnfStyle w:val="000000000000" w:firstRow="0" w:lastRow="0" w:firstColumn="0" w:lastColumn="0" w:oddVBand="0" w:evenVBand="0" w:oddHBand="0" w:evenHBand="0" w:firstRowFirstColumn="0" w:firstRowLastColumn="0" w:lastRowFirstColumn="0" w:lastRowLastColumn="0"/>
            </w:pPr>
            <w:sdt>
              <w:sdtPr>
                <w:alias w:val="Enter Paragraph Text:"/>
                <w:tag w:val="Enter Paragraph Text:"/>
                <w:id w:val="577253855"/>
                <w:placeholder>
                  <w:docPart w:val="99686045D93E445EAB04B604B3F83E1F"/>
                </w:placeholder>
                <w:temporary/>
                <w:showingPlcHdr/>
                <w15:appearance w15:val="hidden"/>
              </w:sdtPr>
              <w:sdtEndPr/>
              <w:sdtContent>
                <w:r w:rsidR="002C6224">
                  <w:t>Placeholders for your content that appear in the paragraph text are shown in red and will change to the default text color when you add your content.</w:t>
                </w:r>
              </w:sdtContent>
            </w:sdt>
            <w:r w:rsidR="002C6224">
              <w:t xml:space="preserve"> </w:t>
            </w:r>
            <w:sdt>
              <w:sdtPr>
                <w:alias w:val="Enter Paragraph Text:"/>
                <w:tag w:val="Enter Paragraph Text:"/>
                <w:id w:val="-1826653685"/>
                <w:placeholder>
                  <w:docPart w:val="75F70680C3FA4B7AA065BE4BF9990A73"/>
                </w:placeholder>
                <w:temporary/>
                <w:showingPlcHdr/>
                <w15:appearance w15:val="hidden"/>
              </w:sdtPr>
              <w:sdtEndPr/>
              <w:sdtContent>
                <w:r w:rsidR="002C6224">
                  <w:t>Information that repeats in the document (such as client name) will be updated in all locations when you add or edit it once.</w:t>
                </w:r>
              </w:sdtContent>
            </w:sdt>
          </w:p>
          <w:sdt>
            <w:sdtPr>
              <w:alias w:val="Enter Paragraph Text:"/>
              <w:tag w:val="Enter Paragraph Text:"/>
              <w:id w:val="-2014447421"/>
              <w:placeholder>
                <w:docPart w:val="8DB1F77EBA1F41419AC7BD0E2F9FFE9B"/>
              </w:placeholder>
              <w:temporary/>
              <w:showingPlcHdr/>
              <w15:appearance w15:val="hidden"/>
            </w:sdtPr>
            <w:sdtEndPr/>
            <w:sdtContent>
              <w:p w14:paraId="13193DCC" w14:textId="77777777" w:rsidR="002C6224" w:rsidRDefault="002C6224" w:rsidP="002C6224">
                <w:pPr>
                  <w:pStyle w:val="TipText"/>
                  <w:cnfStyle w:val="000000000000" w:firstRow="0" w:lastRow="0" w:firstColumn="0" w:lastColumn="0" w:oddVBand="0" w:evenVBand="0" w:oddHBand="0" w:evenHBand="0" w:firstRowFirstColumn="0" w:firstRowLastColumn="0" w:lastRowFirstColumn="0" w:lastRowLastColumn="0"/>
                </w:pPr>
                <w:r>
                  <w:t>The text provided is sample SOW text that you can edit as applicable for your business.</w:t>
                </w:r>
              </w:p>
              <w:p w14:paraId="4A646F7C" w14:textId="77777777" w:rsidR="002C6224" w:rsidRDefault="002C6224" w:rsidP="002C6224">
                <w:pPr>
                  <w:pStyle w:val="TipText"/>
                  <w:cnfStyle w:val="000000000000" w:firstRow="0" w:lastRow="0" w:firstColumn="0" w:lastColumn="0" w:oddVBand="0" w:evenVBand="0" w:oddHBand="0" w:evenHBand="0" w:firstRowFirstColumn="0" w:firstRowLastColumn="0" w:lastRowFirstColumn="0" w:lastRowLastColumn="0"/>
                </w:pPr>
                <w:r>
                  <w:t>Note</w:t>
                </w:r>
                <w:r w:rsidR="00175D7F">
                  <w:t>: to delete any tip, such as this one, just select the tip text and then press the spacebar</w:t>
                </w:r>
              </w:p>
            </w:sdtContent>
          </w:sdt>
        </w:tc>
      </w:tr>
    </w:tbl>
    <w:p w14:paraId="7F8B1555" w14:textId="77777777" w:rsidR="002C6224" w:rsidRDefault="002C6224"/>
    <w:p w14:paraId="15BE56F7" w14:textId="77777777" w:rsidR="009C6C28" w:rsidRDefault="005F62C0">
      <w:sdt>
        <w:sdtPr>
          <w:alias w:val="Enter Paragraph Text:"/>
          <w:tag w:val="Enter Paragraph Text:"/>
          <w:id w:val="824401681"/>
          <w:placeholder>
            <w:docPart w:val="6516E2245A314664BE3550B63F28C2B6"/>
          </w:placeholder>
          <w:temporary/>
          <w:showingPlcHdr/>
          <w15:appearance w15:val="hidden"/>
        </w:sdtPr>
        <w:sdtEndPr/>
        <w:sdtContent>
          <w:r w:rsidR="002C6224">
            <w:t>This Statement of Work (SOW) is issued pursuant to the Consultant Services Master Agreement between</w:t>
          </w:r>
        </w:sdtContent>
      </w:sdt>
      <w:r w:rsidR="002C6224">
        <w:t xml:space="preserve"> </w:t>
      </w:r>
      <w:sdt>
        <w:sdtPr>
          <w:alias w:val="Client Name:"/>
          <w:tag w:val="Client Name:"/>
          <w:id w:val="-1086379648"/>
          <w:placeholder>
            <w:docPart w:val="055F41EDBA7443CB897E110EB198D5AF"/>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2204A1">
            <w:rPr>
              <w:rStyle w:val="PlaceholderText"/>
            </w:rPr>
            <w:t>Client Name</w:t>
          </w:r>
        </w:sdtContent>
      </w:sdt>
      <w:r w:rsidR="00461138">
        <w:t xml:space="preserve"> </w:t>
      </w:r>
      <w:sdt>
        <w:sdtPr>
          <w:alias w:val="Enter Paragraph Text:"/>
          <w:tag w:val="Enter Paragraph Text:"/>
          <w:id w:val="-2082212732"/>
          <w:placeholder>
            <w:docPart w:val="CA5AE482458149929A346E5FFD7B184A"/>
          </w:placeholder>
          <w:temporary/>
          <w:showingPlcHdr/>
          <w15:appearance w15:val="hidden"/>
        </w:sdtPr>
        <w:sdtEndPr/>
        <w:sdtContent>
          <w:r w:rsidR="002C6224">
            <w:t>(“Client”) and</w:t>
          </w:r>
        </w:sdtContent>
      </w:sdt>
      <w:r w:rsidR="002C6224">
        <w:t xml:space="preserve"> </w:t>
      </w:r>
      <w:sdt>
        <w:sdtPr>
          <w:alias w:val="Your Company Name:"/>
          <w:tag w:val="Your Company Name:"/>
          <w:id w:val="1543249948"/>
          <w:placeholder>
            <w:docPart w:val="5E4F249681B245B2B3CB9F540EE85197"/>
          </w:placeholder>
          <w:showingPlcHdr/>
          <w:dataBinding w:prefixMappings="xmlns:ns0='http://schemas.openxmlformats.org/officeDocument/2006/extended-properties' " w:xpath="/ns0:Properties[1]/ns0:Company[1]" w:storeItemID="{6668398D-A668-4E3E-A5EB-62B293D839F1}"/>
          <w15:appearance w15:val="hidden"/>
          <w:text/>
        </w:sdtPr>
        <w:sdtEndPr/>
        <w:sdtContent>
          <w:r w:rsidR="00461138">
            <w:rPr>
              <w:rStyle w:val="PlaceholderText"/>
            </w:rPr>
            <w:t>Company Name</w:t>
          </w:r>
        </w:sdtContent>
      </w:sdt>
      <w:r w:rsidR="00461138">
        <w:t xml:space="preserve"> </w:t>
      </w:r>
      <w:sdt>
        <w:sdtPr>
          <w:alias w:val="Enter Paragraph Text:"/>
          <w:tag w:val="Enter Paragraph Text:"/>
          <w:id w:val="226969831"/>
          <w:placeholder>
            <w:docPart w:val="5D12CE2182D649CC8AD54EF6BCC899C4"/>
          </w:placeholder>
          <w:temporary/>
          <w:showingPlcHdr/>
          <w15:appearance w15:val="hidden"/>
        </w:sdtPr>
        <w:sdtEndPr/>
        <w:sdtContent>
          <w:r w:rsidR="002C6224">
            <w:t>(“Contractor”), effective</w:t>
          </w:r>
        </w:sdtContent>
      </w:sdt>
      <w:r w:rsidR="002C6224">
        <w:t xml:space="preserve"> </w:t>
      </w:r>
      <w:sdt>
        <w:sdtPr>
          <w:alias w:val="Enter Date:"/>
          <w:tag w:val="Enter Date:"/>
          <w:id w:val="96526688"/>
          <w:placeholder>
            <w:docPart w:val="51A29366D9C04063B8FAA2785431FC65"/>
          </w:placeholder>
          <w:temporary/>
          <w:showingPlcHdr/>
          <w15:appearance w15:val="hidden"/>
        </w:sdtPr>
        <w:sdtEndPr/>
        <w:sdtContent>
          <w:r w:rsidR="002C6224" w:rsidRPr="002C6224">
            <w:rPr>
              <w:rStyle w:val="PlaceholderText"/>
            </w:rPr>
            <w:t>Date</w:t>
          </w:r>
        </w:sdtContent>
      </w:sdt>
      <w:r w:rsidR="00461138">
        <w:t xml:space="preserve"> </w:t>
      </w:r>
      <w:sdt>
        <w:sdtPr>
          <w:alias w:val="Enter Paragraph Text:"/>
          <w:tag w:val="Enter Paragraph Text:"/>
          <w:id w:val="1897857704"/>
          <w:placeholder>
            <w:docPart w:val="CB9867C47BDA427F8C73454A0FFA2615"/>
          </w:placeholder>
          <w:temporary/>
          <w:showingPlcHdr/>
          <w15:appearance w15:val="hidden"/>
        </w:sdtPr>
        <w:sdtEndPr/>
        <w:sdtContent>
          <w:r w:rsidR="002C6224">
            <w:t>(the “Agreement”). This SOW is subject to the terms and conditions contained in the Agreement between the parties and is made a part thereof. Any term not otherwise defined herein shall have the meaning specified in the Agreement.</w:t>
          </w:r>
        </w:sdtContent>
      </w:sdt>
      <w:r w:rsidR="00461138">
        <w:t xml:space="preserve"> </w:t>
      </w:r>
      <w:sdt>
        <w:sdtPr>
          <w:alias w:val="Enter Paragraph Text:"/>
          <w:tag w:val="Enter Paragraph Text:"/>
          <w:id w:val="-1187749591"/>
          <w:placeholder>
            <w:docPart w:val="F445D69389EF4E46BBF190A77E503A6F"/>
          </w:placeholder>
          <w:temporary/>
          <w:showingPlcHdr/>
          <w15:appearance w15:val="hidden"/>
        </w:sdtPr>
        <w:sdtEndPr/>
        <w:sdtContent>
          <w:r w:rsidR="002C6224">
            <w:t>In the event of any conflict or inconsistency between the terms of this SOW and the terms of this Agreement, the terms of this SOW shall govern and prevail.</w:t>
          </w:r>
        </w:sdtContent>
      </w:sdt>
    </w:p>
    <w:p w14:paraId="421B0996" w14:textId="77777777" w:rsidR="009C6C28" w:rsidRDefault="005F62C0">
      <w:sdt>
        <w:sdtPr>
          <w:alias w:val="Enter Paragraph Text:"/>
          <w:tag w:val="Enter Paragraph Text:"/>
          <w:id w:val="149499709"/>
          <w:placeholder>
            <w:docPart w:val="4855FDE5D6E143438FDD60CF4AB4D48D"/>
          </w:placeholder>
          <w:temporary/>
          <w:showingPlcHdr/>
          <w15:appearance w15:val="hidden"/>
        </w:sdtPr>
        <w:sdtEndPr/>
        <w:sdtContent>
          <w:r w:rsidR="002C6224">
            <w:t>This SOW #</w:t>
          </w:r>
        </w:sdtContent>
      </w:sdt>
      <w:r w:rsidR="00461138">
        <w:t xml:space="preserve"> </w:t>
      </w:r>
      <w:sdt>
        <w:sdtPr>
          <w:alias w:val="SOW Number:"/>
          <w:tag w:val="SOW Number:"/>
          <w:id w:val="-1816168273"/>
          <w:placeholder>
            <w:docPart w:val="6C9620CEB826423390F8D4D5672C5BD2"/>
          </w:placeholder>
          <w:showingPlcHdr/>
          <w:dataBinding w:prefixMappings="xmlns:ns0='http://schemas.microsoft.com/office/2006/coverPageProps' " w:xpath="/ns0:CoverPageProperties[1]/ns0:CompanyPhone[1]" w:storeItemID="{55AF091B-3C7A-41E3-B477-F2FDAA23CFDA}"/>
          <w15:appearance w15:val="hidden"/>
          <w:text/>
        </w:sdtPr>
        <w:sdtEndPr/>
        <w:sdtContent>
          <w:r w:rsidR="002204A1">
            <w:rPr>
              <w:rStyle w:val="PlaceholderText"/>
            </w:rPr>
            <w:t>000</w:t>
          </w:r>
        </w:sdtContent>
      </w:sdt>
      <w:r w:rsidR="00461138">
        <w:t xml:space="preserve"> </w:t>
      </w:r>
      <w:sdt>
        <w:sdtPr>
          <w:alias w:val="Enter Paragraph Text:"/>
          <w:tag w:val="Enter Paragraph Text:"/>
          <w:id w:val="1478182821"/>
          <w:placeholder>
            <w:docPart w:val="E49EE0BD83B44606800EBB4C8F266A68"/>
          </w:placeholder>
          <w:temporary/>
          <w:showingPlcHdr/>
          <w15:appearance w15:val="hidden"/>
        </w:sdtPr>
        <w:sdtEndPr/>
        <w:sdtContent>
          <w:r w:rsidR="002C6224">
            <w:t>(hereinafter called the “SOW”), effective as of</w:t>
          </w:r>
        </w:sdtContent>
      </w:sdt>
      <w:r w:rsidR="002C6224">
        <w:t xml:space="preserve"> </w:t>
      </w:r>
      <w:sdt>
        <w:sdtPr>
          <w:alias w:val="Enter Date:"/>
          <w:tag w:val="Enter Date:"/>
          <w:id w:val="783075193"/>
          <w:placeholder>
            <w:docPart w:val="654DE39643904BE5B10FEFCD88DD0344"/>
          </w:placeholder>
          <w:temporary/>
          <w:showingPlcHdr/>
          <w15:appearance w15:val="hidden"/>
        </w:sdtPr>
        <w:sdtEndPr/>
        <w:sdtContent>
          <w:r w:rsidR="002C6224" w:rsidRPr="002C6224">
            <w:rPr>
              <w:rStyle w:val="PlaceholderText"/>
            </w:rPr>
            <w:t>Date</w:t>
          </w:r>
        </w:sdtContent>
      </w:sdt>
      <w:r w:rsidR="00461138">
        <w:t xml:space="preserve">, </w:t>
      </w:r>
      <w:sdt>
        <w:sdtPr>
          <w:alias w:val="Enter Paragraph Text:"/>
          <w:tag w:val="Enter Paragraph Text:"/>
          <w:id w:val="808063106"/>
          <w:placeholder>
            <w:docPart w:val="6E638B352B5A43AFBC159471F9DFC320"/>
          </w:placeholder>
          <w:temporary/>
          <w:showingPlcHdr/>
          <w15:appearance w15:val="hidden"/>
        </w:sdtPr>
        <w:sdtEndPr/>
        <w:sdtContent>
          <w:r w:rsidR="002C6224">
            <w:t>is entered into by and between Contractor and Client, and is subject to the terms and conditions specified below. The Exhibit(s) to this SOW, if any, shall be deemed to be a part hereof.</w:t>
          </w:r>
        </w:sdtContent>
      </w:sdt>
      <w:r w:rsidR="00461138">
        <w:t xml:space="preserve"> </w:t>
      </w:r>
      <w:sdt>
        <w:sdtPr>
          <w:alias w:val="Enter Paragraph Text:"/>
          <w:tag w:val="Enter Paragraph Text:"/>
          <w:id w:val="-1311715367"/>
          <w:placeholder>
            <w:docPart w:val="0537AE46C3C04D5EB4FA136817DD83E8"/>
          </w:placeholder>
          <w:temporary/>
          <w:showingPlcHdr/>
          <w15:appearance w15:val="hidden"/>
        </w:sdtPr>
        <w:sdtEndPr/>
        <w:sdtContent>
          <w:r w:rsidR="002C6224">
            <w:t>In the event of any inconsistencies between the terms of the body of this SOW and the terms of the Exhibit(s) hereto, the terms of the body of this SOW shall prevail.</w:t>
          </w:r>
        </w:sdtContent>
      </w:sdt>
    </w:p>
    <w:p w14:paraId="224BA0C0" w14:textId="77777777" w:rsidR="009C6C28" w:rsidRDefault="005F62C0">
      <w:pPr>
        <w:pStyle w:val="Heading1"/>
      </w:pPr>
      <w:sdt>
        <w:sdtPr>
          <w:alias w:val="Period of Performance:"/>
          <w:tag w:val="Period of Performance:"/>
          <w:id w:val="1447587378"/>
          <w:placeholder>
            <w:docPart w:val="68DEF4DB1C6F40C1A6A0D962986AD7E3"/>
          </w:placeholder>
          <w:temporary/>
          <w:showingPlcHdr/>
          <w15:appearance w15:val="hidden"/>
        </w:sdtPr>
        <w:sdtEndPr/>
        <w:sdtContent>
          <w:r w:rsidR="002C6224">
            <w:t>Period of Performance</w:t>
          </w:r>
        </w:sdtContent>
      </w:sdt>
    </w:p>
    <w:p w14:paraId="1A833024" w14:textId="04C96469" w:rsidR="009C6C28" w:rsidRDefault="005F62C0" w:rsidP="005F62C0">
      <w:sdt>
        <w:sdtPr>
          <w:alias w:val="Enter Paragraph Text:"/>
          <w:tag w:val="Enter Paragraph Text:"/>
          <w:id w:val="-1269610759"/>
          <w:placeholder>
            <w:docPart w:val="CDF90F8561444FAAA825B95066825CF2"/>
          </w:placeholder>
          <w:temporary/>
          <w:showingPlcHdr/>
          <w15:appearance w15:val="hidden"/>
        </w:sdtPr>
        <w:sdtEndPr/>
        <w:sdtContent>
          <w:r w:rsidR="002C6224">
            <w:t>The Services shall commence on</w:t>
          </w:r>
        </w:sdtContent>
      </w:sdt>
      <w:r w:rsidR="002C6224">
        <w:t xml:space="preserve"> </w:t>
      </w:r>
      <w:sdt>
        <w:sdtPr>
          <w:alias w:val="Enter Date:"/>
          <w:tag w:val="Enter Date:"/>
          <w:id w:val="1809814812"/>
          <w:placeholder>
            <w:docPart w:val="FC44E1ECBCCB40B9AE01DFC3529DBA69"/>
          </w:placeholder>
          <w:temporary/>
          <w:showingPlcHdr/>
          <w15:appearance w15:val="hidden"/>
        </w:sdtPr>
        <w:sdtEndPr/>
        <w:sdtContent>
          <w:r w:rsidR="002C6224" w:rsidRPr="002C6224">
            <w:rPr>
              <w:rStyle w:val="PlaceholderText"/>
            </w:rPr>
            <w:t>Date</w:t>
          </w:r>
        </w:sdtContent>
      </w:sdt>
      <w:r w:rsidR="00461138">
        <w:t xml:space="preserve">, </w:t>
      </w:r>
      <w:sdt>
        <w:sdtPr>
          <w:alias w:val="Enter Paragraph Text:"/>
          <w:tag w:val="Enter Paragraph Text:"/>
          <w:id w:val="-2133157353"/>
          <w:placeholder>
            <w:docPart w:val="251CFD323DB6433490BAE71FA3A13790"/>
          </w:placeholder>
          <w:temporary/>
          <w:showingPlcHdr/>
          <w15:appearance w15:val="hidden"/>
        </w:sdtPr>
        <w:sdtEndPr/>
        <w:sdtContent>
          <w:r w:rsidR="002C6224">
            <w:t>and shall continue through</w:t>
          </w:r>
        </w:sdtContent>
      </w:sdt>
      <w:r w:rsidR="002C6224">
        <w:t xml:space="preserve"> </w:t>
      </w:r>
      <w:sdt>
        <w:sdtPr>
          <w:alias w:val="Enter Date:"/>
          <w:tag w:val="Enter Date:"/>
          <w:id w:val="833729241"/>
          <w:placeholder>
            <w:docPart w:val="303DDB3566DF47859E79243F73360019"/>
          </w:placeholder>
          <w:temporary/>
          <w:showingPlcHdr/>
          <w15:appearance w15:val="hidden"/>
        </w:sdtPr>
        <w:sdtEndPr/>
        <w:sdtContent>
          <w:r w:rsidR="002C6224" w:rsidRPr="002C6224">
            <w:rPr>
              <w:rStyle w:val="PlaceholderText"/>
            </w:rPr>
            <w:t>Date</w:t>
          </w:r>
        </w:sdtContent>
      </w:sdt>
      <w:r w:rsidR="00461138">
        <w:t>.</w:t>
      </w:r>
      <w:r>
        <w:t xml:space="preserve"> </w:t>
      </w:r>
    </w:p>
    <w:sectPr w:rsidR="009C6C28" w:rsidSect="00051324">
      <w:footerReference w:type="default" r:id="rId12"/>
      <w:headerReference w:type="first" r:id="rId13"/>
      <w:footerReference w:type="first" r:id="rId14"/>
      <w:pgSz w:w="12240" w:h="15840" w:code="1"/>
      <w:pgMar w:top="1080" w:right="1224" w:bottom="2160" w:left="2016"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316C7" w14:textId="77777777" w:rsidR="005F62C0" w:rsidRDefault="005F62C0">
      <w:pPr>
        <w:spacing w:after="0" w:line="240" w:lineRule="auto"/>
      </w:pPr>
      <w:r>
        <w:separator/>
      </w:r>
    </w:p>
  </w:endnote>
  <w:endnote w:type="continuationSeparator" w:id="0">
    <w:p w14:paraId="2CCF2232" w14:textId="77777777" w:rsidR="005F62C0" w:rsidRDefault="005F6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single" w:sz="4" w:space="0" w:color="DF1010"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Footer layout table"/>
    </w:tblPr>
    <w:tblGrid>
      <w:gridCol w:w="7839"/>
      <w:gridCol w:w="1161"/>
    </w:tblGrid>
    <w:tr w:rsidR="00FA68E1" w14:paraId="60B3EBD9" w14:textId="77777777" w:rsidTr="000B25ED">
      <w:tc>
        <w:tcPr>
          <w:tcW w:w="4355" w:type="pct"/>
        </w:tcPr>
        <w:p w14:paraId="6E3FAD6A" w14:textId="77777777" w:rsidR="00FA68E1" w:rsidRDefault="005F62C0" w:rsidP="00FA68E1">
          <w:pPr>
            <w:pStyle w:val="Footer"/>
          </w:pPr>
          <w:sdt>
            <w:sdtPr>
              <w:alias w:val="Statement of Work for:"/>
              <w:tag w:val="Statement of Work for:"/>
              <w:id w:val="-737478360"/>
              <w:placeholder>
                <w:docPart w:val="4496B5E7EFC9460CB3A79F122B4CE5BC"/>
              </w:placeholder>
              <w:temporary/>
              <w:showingPlcHdr/>
              <w15:appearance w15:val="hidden"/>
            </w:sdtPr>
            <w:sdtEndPr/>
            <w:sdtContent>
              <w:r w:rsidR="002204A1">
                <w:t>Statement of Work for</w:t>
              </w:r>
            </w:sdtContent>
          </w:sdt>
          <w:r w:rsidR="00FA68E1">
            <w:t xml:space="preserve"> </w:t>
          </w:r>
          <w:sdt>
            <w:sdtPr>
              <w:alias w:val="Client Name:"/>
              <w:tag w:val="Client Name:"/>
              <w:id w:val="-1471122458"/>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FA68E1">
                <w:t>Client Name</w:t>
              </w:r>
            </w:sdtContent>
          </w:sdt>
          <w:r w:rsidR="00FA68E1">
            <w:t xml:space="preserve"> </w:t>
          </w:r>
          <w:r w:rsidR="00FA68E1">
            <w:sym w:font="Wingdings" w:char="F0A0"/>
          </w:r>
          <w:r w:rsidR="00FA68E1">
            <w:t xml:space="preserve"> </w:t>
          </w:r>
          <w:sdt>
            <w:sdtPr>
              <w:alias w:val="SOW Date:"/>
              <w:tag w:val="SOW Date:"/>
              <w:id w:val="1338111185"/>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FA68E1" w:rsidRPr="002C6224">
                <w:t>Date</w:t>
              </w:r>
            </w:sdtContent>
          </w:sdt>
        </w:p>
      </w:tc>
      <w:tc>
        <w:tcPr>
          <w:tcW w:w="645" w:type="pct"/>
        </w:tcPr>
        <w:p w14:paraId="1BECA648" w14:textId="77777777" w:rsidR="00FA68E1" w:rsidRDefault="00FA68E1" w:rsidP="00FA68E1">
          <w:pPr>
            <w:pStyle w:val="Footer"/>
          </w:pPr>
          <w:r>
            <w:fldChar w:fldCharType="begin"/>
          </w:r>
          <w:r>
            <w:instrText xml:space="preserve"> PAGE   \* MERGEFORMAT </w:instrText>
          </w:r>
          <w:r>
            <w:fldChar w:fldCharType="separate"/>
          </w:r>
          <w:r w:rsidR="00114AFA">
            <w:rPr>
              <w:noProof/>
            </w:rPr>
            <w:t>2</w:t>
          </w:r>
          <w:r>
            <w:rPr>
              <w:noProof/>
            </w:rPr>
            <w:fldChar w:fldCharType="end"/>
          </w:r>
        </w:p>
      </w:tc>
    </w:tr>
  </w:tbl>
  <w:p w14:paraId="716BDFE9" w14:textId="77777777" w:rsidR="009C6C28" w:rsidRDefault="009C6C28" w:rsidP="00FA68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single" w:sz="4" w:space="0" w:color="DF1010"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Footer layout table"/>
    </w:tblPr>
    <w:tblGrid>
      <w:gridCol w:w="7839"/>
      <w:gridCol w:w="1161"/>
    </w:tblGrid>
    <w:tr w:rsidR="00051324" w14:paraId="227C3780" w14:textId="77777777" w:rsidTr="00D41B39">
      <w:tc>
        <w:tcPr>
          <w:tcW w:w="4355" w:type="pct"/>
        </w:tcPr>
        <w:p w14:paraId="01813DA5" w14:textId="77777777" w:rsidR="00051324" w:rsidRDefault="005F62C0" w:rsidP="00051324">
          <w:pPr>
            <w:pStyle w:val="Footer"/>
          </w:pPr>
          <w:sdt>
            <w:sdtPr>
              <w:alias w:val="Statement of Work for:"/>
              <w:tag w:val="Statement of Work for:"/>
              <w:id w:val="-2062086782"/>
              <w:placeholder/>
              <w:temporary/>
              <w:showingPlcHdr/>
              <w15:appearance w15:val="hidden"/>
            </w:sdtPr>
            <w:sdtEndPr/>
            <w:sdtContent>
              <w:r w:rsidR="00051324">
                <w:t>Statement of Work for</w:t>
              </w:r>
            </w:sdtContent>
          </w:sdt>
          <w:r w:rsidR="00051324">
            <w:t xml:space="preserve">  </w:t>
          </w:r>
          <w:r w:rsidR="00051324">
            <w:sym w:font="Wingdings" w:char="F0A0"/>
          </w:r>
          <w:r w:rsidR="00051324">
            <w:t xml:space="preserve"> </w:t>
          </w:r>
        </w:p>
      </w:tc>
      <w:tc>
        <w:tcPr>
          <w:tcW w:w="645" w:type="pct"/>
        </w:tcPr>
        <w:p w14:paraId="56269DAF" w14:textId="77777777" w:rsidR="00051324" w:rsidRDefault="00051324" w:rsidP="00051324">
          <w:pPr>
            <w:pStyle w:val="Footer"/>
          </w:pPr>
          <w:r>
            <w:fldChar w:fldCharType="begin"/>
          </w:r>
          <w:r>
            <w:instrText xml:space="preserve"> PAGE   \* MERGEFORMAT </w:instrText>
          </w:r>
          <w:r>
            <w:fldChar w:fldCharType="separate"/>
          </w:r>
          <w:r w:rsidR="00430971">
            <w:rPr>
              <w:noProof/>
            </w:rPr>
            <w:t>1</w:t>
          </w:r>
          <w:r>
            <w:rPr>
              <w:noProof/>
            </w:rPr>
            <w:fldChar w:fldCharType="end"/>
          </w:r>
        </w:p>
      </w:tc>
    </w:tr>
  </w:tbl>
  <w:p w14:paraId="1269EA77" w14:textId="77777777" w:rsidR="00E223AE" w:rsidRDefault="00E22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1CD67" w14:textId="77777777" w:rsidR="005F62C0" w:rsidRDefault="005F62C0">
      <w:pPr>
        <w:spacing w:after="0" w:line="240" w:lineRule="auto"/>
      </w:pPr>
      <w:r>
        <w:separator/>
      </w:r>
    </w:p>
  </w:footnote>
  <w:footnote w:type="continuationSeparator" w:id="0">
    <w:p w14:paraId="4CD3ACF3" w14:textId="77777777" w:rsidR="005F62C0" w:rsidRDefault="005F6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B7D08" w14:textId="77777777" w:rsidR="00E223AE" w:rsidRDefault="00051324">
    <w:pPr>
      <w:pStyle w:val="Header"/>
    </w:pPr>
    <w:r>
      <w:rPr>
        <w:noProof/>
        <w:lang w:eastAsia="en-US"/>
      </w:rPr>
      <mc:AlternateContent>
        <mc:Choice Requires="wps">
          <w:drawing>
            <wp:anchor distT="0" distB="0" distL="114300" distR="114300" simplePos="0" relativeHeight="251659264" behindDoc="1" locked="0" layoutInCell="1" allowOverlap="1" wp14:anchorId="129840FC" wp14:editId="7601BB37">
              <wp:simplePos x="0" y="0"/>
              <wp:positionH relativeFrom="leftMargin">
                <wp:posOffset>549910</wp:posOffset>
              </wp:positionH>
              <wp:positionV relativeFrom="margin">
                <wp:posOffset>0</wp:posOffset>
              </wp:positionV>
              <wp:extent cx="1005840" cy="5733288"/>
              <wp:effectExtent l="0" t="0" r="0" b="0"/>
              <wp:wrapNone/>
              <wp:docPr id="22" name="Text Box 2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782B9C" w14:textId="77777777" w:rsidR="00051324" w:rsidRDefault="005F62C0" w:rsidP="00051324">
                          <w:pPr>
                            <w:pStyle w:val="Title"/>
                          </w:pPr>
                          <w:sdt>
                            <w:sdtPr>
                              <w:alias w:val="Statement of Work:"/>
                              <w:tag w:val="Statement of Work:"/>
                              <w:id w:val="1186944755"/>
                              <w:placeholder>
                                <w:docPart w:val="4496B5E7EFC9460CB3A79F122B4CE5BC"/>
                              </w:placeholder>
                              <w:temporary/>
                              <w:showingPlcHdr/>
                              <w15:appearance w15:val="hidden"/>
                            </w:sdtPr>
                            <w:sdtEndPr/>
                            <w:sdtContent>
                              <w:r w:rsidR="00051324">
                                <w:t>Statement of Work</w:t>
                              </w:r>
                            </w:sdtContent>
                          </w:sdt>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w14:anchorId="129840FC" id="_x0000_t202" coordsize="21600,21600" o:spt="202" path="m,l,21600r21600,l21600,xe">
              <v:stroke joinstyle="miter"/>
              <v:path gradientshapeok="t" o:connecttype="rect"/>
            </v:shapetype>
            <v:shape id="Text Box 22" o:spid="_x0000_s1026" type="#_x0000_t202" alt="Document title" style="position:absolute;margin-left:43.3pt;margin-top:0;width:79.2pt;height:451.45pt;z-index:-251657216;visibility:visible;mso-wrap-style:square;mso-width-percent:150;mso-height-percent:750;mso-wrap-distance-left:9pt;mso-wrap-distance-top:0;mso-wrap-distance-right:9pt;mso-wrap-distance-bottom:0;mso-position-horizontal:absolute;mso-position-horizontal-relative:left-margin-area;mso-position-vertical:absolute;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" filled="f" stroked="f" strokeweight=".5pt">
              <v:textbox style="layout-flow:vertical;mso-layout-flow-alt:bottom-to-top;mso-fit-shape-to-text:t" inset="0,14.4pt,18pt">
                <w:txbxContent>
                  <w:p w14:paraId="3B782B9C" w14:textId="77777777" w:rsidR="00051324" w:rsidRDefault="005F62C0" w:rsidP="00051324">
                    <w:pPr>
                      <w:pStyle w:val="Title"/>
                    </w:pPr>
                    <w:sdt>
                      <w:sdtPr>
                        <w:alias w:val="Statement of Work:"/>
                        <w:tag w:val="Statement of Work:"/>
                        <w:id w:val="1186944755"/>
                        <w:placeholder>
                          <w:docPart w:val="4496B5E7EFC9460CB3A79F122B4CE5BC"/>
                        </w:placeholder>
                        <w:temporary/>
                        <w:showingPlcHdr/>
                        <w15:appearance w15:val="hidden"/>
                      </w:sdtPr>
                      <w:sdtEndPr/>
                      <w:sdtContent>
                        <w:r w:rsidR="00051324">
                          <w:t>Statement of Work</w:t>
                        </w:r>
                      </w:sdtContent>
                    </w:sdt>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A4E5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8C648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62A5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8091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F7CEF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0CE17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8856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7EC7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76E8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removePersonalInformation/>
  <w:removeDateAndTime/>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C0"/>
    <w:rsid w:val="00011CC2"/>
    <w:rsid w:val="00051324"/>
    <w:rsid w:val="00114AFA"/>
    <w:rsid w:val="00154E3F"/>
    <w:rsid w:val="00175D7F"/>
    <w:rsid w:val="00176329"/>
    <w:rsid w:val="002164DC"/>
    <w:rsid w:val="002204A1"/>
    <w:rsid w:val="002C6224"/>
    <w:rsid w:val="0032517A"/>
    <w:rsid w:val="00430971"/>
    <w:rsid w:val="00461138"/>
    <w:rsid w:val="0046686E"/>
    <w:rsid w:val="004842A5"/>
    <w:rsid w:val="004958EB"/>
    <w:rsid w:val="0052319D"/>
    <w:rsid w:val="005762C3"/>
    <w:rsid w:val="005A2DD8"/>
    <w:rsid w:val="005D5C74"/>
    <w:rsid w:val="005F62C0"/>
    <w:rsid w:val="00654881"/>
    <w:rsid w:val="006A203A"/>
    <w:rsid w:val="006B23CE"/>
    <w:rsid w:val="007F2EA4"/>
    <w:rsid w:val="008D7ECD"/>
    <w:rsid w:val="00944E1A"/>
    <w:rsid w:val="009478C7"/>
    <w:rsid w:val="009B0A6C"/>
    <w:rsid w:val="009C6C28"/>
    <w:rsid w:val="00A1349D"/>
    <w:rsid w:val="00A27041"/>
    <w:rsid w:val="00AF4EE4"/>
    <w:rsid w:val="00B55DE2"/>
    <w:rsid w:val="00B74C65"/>
    <w:rsid w:val="00D04347"/>
    <w:rsid w:val="00DB279F"/>
    <w:rsid w:val="00E10A0E"/>
    <w:rsid w:val="00E223AE"/>
    <w:rsid w:val="00E45BAE"/>
    <w:rsid w:val="00EC6DDE"/>
    <w:rsid w:val="00FA68E1"/>
    <w:rsid w:val="00FF3D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6610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DD8"/>
  </w:style>
  <w:style w:type="paragraph" w:styleId="Heading1">
    <w:name w:val="heading 1"/>
    <w:basedOn w:val="Normal"/>
    <w:next w:val="Normal"/>
    <w:link w:val="Heading1Char"/>
    <w:uiPriority w:val="9"/>
    <w:qFormat/>
    <w:rsid w:val="005A2DD8"/>
    <w:pPr>
      <w:keepNext/>
      <w:keepLines/>
      <w:pBdr>
        <w:bottom w:val="single" w:sz="8" w:space="0" w:color="FCDBDB" w:themeColor="accent1" w:themeTint="33"/>
      </w:pBdr>
      <w:spacing w:before="320" w:after="200" w:line="240" w:lineRule="auto"/>
      <w:outlineLvl w:val="0"/>
    </w:pPr>
    <w:rPr>
      <w:rFonts w:asciiTheme="majorHAnsi" w:eastAsiaTheme="majorEastAsia" w:hAnsiTheme="majorHAnsi" w:cstheme="majorBidi"/>
      <w:color w:val="DF1010" w:themeColor="accent1" w:themeShade="BF"/>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semiHidden/>
    <w:unhideWhenUsed/>
    <w:qFormat/>
    <w:rsid w:val="005A2DD8"/>
    <w:pPr>
      <w:keepNext/>
      <w:keepLines/>
      <w:spacing w:before="40" w:after="0"/>
      <w:outlineLvl w:val="4"/>
    </w:pPr>
    <w:rPr>
      <w:rFonts w:asciiTheme="majorHAnsi" w:eastAsiaTheme="majorEastAsia" w:hAnsiTheme="majorHAnsi" w:cstheme="majorBidi"/>
      <w:color w:val="DF1010" w:themeColor="accent1" w:themeShade="BF"/>
    </w:rPr>
  </w:style>
  <w:style w:type="paragraph" w:styleId="Heading6">
    <w:name w:val="heading 6"/>
    <w:basedOn w:val="Normal"/>
    <w:next w:val="Normal"/>
    <w:link w:val="Heading6Char"/>
    <w:uiPriority w:val="9"/>
    <w:semiHidden/>
    <w:unhideWhenUsed/>
    <w:qFormat/>
    <w:rsid w:val="005A2DD8"/>
    <w:pPr>
      <w:keepNext/>
      <w:keepLines/>
      <w:spacing w:before="40" w:after="0"/>
      <w:outlineLvl w:val="5"/>
    </w:pPr>
    <w:rPr>
      <w:rFonts w:asciiTheme="majorHAnsi" w:eastAsiaTheme="majorEastAsia" w:hAnsiTheme="majorHAnsi" w:cstheme="majorBidi"/>
      <w:color w:val="940B0B" w:themeColor="accent1" w:themeShade="7F"/>
    </w:rPr>
  </w:style>
  <w:style w:type="paragraph" w:styleId="Heading7">
    <w:name w:val="heading 7"/>
    <w:basedOn w:val="Normal"/>
    <w:next w:val="Normal"/>
    <w:link w:val="Heading7Char"/>
    <w:uiPriority w:val="9"/>
    <w:semiHidden/>
    <w:unhideWhenUsed/>
    <w:qFormat/>
    <w:rsid w:val="005A2DD8"/>
    <w:pPr>
      <w:keepNext/>
      <w:keepLines/>
      <w:spacing w:before="40" w:after="0"/>
      <w:outlineLvl w:val="6"/>
    </w:pPr>
    <w:rPr>
      <w:rFonts w:asciiTheme="majorHAnsi" w:eastAsiaTheme="majorEastAsia" w:hAnsiTheme="majorHAnsi" w:cstheme="majorBidi"/>
      <w:i/>
      <w:iCs/>
      <w:color w:val="940B0B" w:themeColor="accent1" w:themeShade="7F"/>
    </w:rPr>
  </w:style>
  <w:style w:type="paragraph" w:styleId="Heading8">
    <w:name w:val="heading 8"/>
    <w:basedOn w:val="Normal"/>
    <w:next w:val="Normal"/>
    <w:link w:val="Heading8Char"/>
    <w:uiPriority w:val="9"/>
    <w:semiHidden/>
    <w:unhideWhenUsed/>
    <w:qFormat/>
    <w:rsid w:val="005A2DD8"/>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A2DD8"/>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sid w:val="005A2DD8"/>
    <w:rPr>
      <w:color w:val="DF1010" w:themeColor="accent1" w:themeShade="BF"/>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2DD8"/>
    <w:rPr>
      <w:rFonts w:asciiTheme="majorHAnsi" w:eastAsiaTheme="majorEastAsia" w:hAnsiTheme="majorHAnsi" w:cstheme="majorBidi"/>
      <w:color w:val="DF1010" w:themeColor="accent1" w:themeShade="BF"/>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rsid w:val="005A2DD8"/>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tcBorders>
          <w:top w:val="nil"/>
          <w:left w:val="nil"/>
          <w:bottom w:val="nil"/>
          <w:right w:val="nil"/>
          <w:insideH w:val="nil"/>
          <w:insideV w:val="nil"/>
          <w:tl2br w:val="nil"/>
          <w:tr2bl w:val="nil"/>
        </w:tcBorders>
        <w:shd w:val="clear" w:color="auto" w:fill="DF1010" w:themeFill="accent1" w:themeFillShade="BF"/>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5A2DD8"/>
    <w:pPr>
      <w:spacing w:before="80" w:after="60" w:line="240" w:lineRule="auto"/>
    </w:pPr>
    <w:rPr>
      <w:rFonts w:asciiTheme="majorHAnsi" w:eastAsiaTheme="majorEastAsia" w:hAnsiTheme="majorHAnsi" w:cstheme="majorBidi"/>
      <w:color w:val="DF1010" w:themeColor="accent1" w:themeShade="BF"/>
    </w:rPr>
  </w:style>
  <w:style w:type="paragraph" w:customStyle="1" w:styleId="Name">
    <w:name w:val="Name"/>
    <w:basedOn w:val="Normal"/>
    <w:uiPriority w:val="2"/>
    <w:qFormat/>
    <w:rsid w:val="005A2DD8"/>
    <w:pPr>
      <w:spacing w:before="60" w:after="60" w:line="240" w:lineRule="auto"/>
    </w:pPr>
    <w:rPr>
      <w:rFonts w:asciiTheme="majorHAnsi" w:eastAsiaTheme="majorEastAsia" w:hAnsiTheme="majorHAnsi" w:cstheme="majorBidi"/>
      <w:color w:val="DF1010" w:themeColor="accent1" w:themeShade="BF"/>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character" w:customStyle="1" w:styleId="Heading5Char">
    <w:name w:val="Heading 5 Char"/>
    <w:basedOn w:val="DefaultParagraphFont"/>
    <w:link w:val="Heading5"/>
    <w:uiPriority w:val="9"/>
    <w:semiHidden/>
    <w:rsid w:val="005A2DD8"/>
    <w:rPr>
      <w:rFonts w:asciiTheme="majorHAnsi" w:eastAsiaTheme="majorEastAsia" w:hAnsiTheme="majorHAnsi" w:cstheme="majorBidi"/>
      <w:color w:val="DF1010" w:themeColor="accent1" w:themeShade="BF"/>
    </w:rPr>
  </w:style>
  <w:style w:type="character" w:customStyle="1" w:styleId="Heading6Char">
    <w:name w:val="Heading 6 Char"/>
    <w:basedOn w:val="DefaultParagraphFont"/>
    <w:link w:val="Heading6"/>
    <w:uiPriority w:val="9"/>
    <w:semiHidden/>
    <w:rsid w:val="005A2DD8"/>
    <w:rPr>
      <w:rFonts w:asciiTheme="majorHAnsi" w:eastAsiaTheme="majorEastAsia" w:hAnsiTheme="majorHAnsi" w:cstheme="majorBidi"/>
      <w:color w:val="940B0B" w:themeColor="accent1" w:themeShade="7F"/>
    </w:rPr>
  </w:style>
  <w:style w:type="character" w:customStyle="1" w:styleId="Heading7Char">
    <w:name w:val="Heading 7 Char"/>
    <w:basedOn w:val="DefaultParagraphFont"/>
    <w:link w:val="Heading7"/>
    <w:uiPriority w:val="9"/>
    <w:semiHidden/>
    <w:rsid w:val="005A2DD8"/>
    <w:rPr>
      <w:rFonts w:asciiTheme="majorHAnsi" w:eastAsiaTheme="majorEastAsia" w:hAnsiTheme="majorHAnsi" w:cstheme="majorBidi"/>
      <w:i/>
      <w:iCs/>
      <w:color w:val="940B0B" w:themeColor="accent1" w:themeShade="7F"/>
    </w:rPr>
  </w:style>
  <w:style w:type="character" w:customStyle="1" w:styleId="Heading8Char">
    <w:name w:val="Heading 8 Char"/>
    <w:basedOn w:val="DefaultParagraphFont"/>
    <w:link w:val="Heading8"/>
    <w:uiPriority w:val="9"/>
    <w:semiHidden/>
    <w:rsid w:val="005A2DD8"/>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A2DD8"/>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5A2DD8"/>
    <w:rPr>
      <w:i/>
      <w:iCs/>
      <w:color w:val="DF1010" w:themeColor="accent1" w:themeShade="BF"/>
    </w:rPr>
  </w:style>
  <w:style w:type="paragraph" w:styleId="IntenseQuote">
    <w:name w:val="Intense Quote"/>
    <w:basedOn w:val="Normal"/>
    <w:next w:val="Normal"/>
    <w:link w:val="IntenseQuoteChar"/>
    <w:uiPriority w:val="30"/>
    <w:semiHidden/>
    <w:unhideWhenUsed/>
    <w:qFormat/>
    <w:rsid w:val="005A2DD8"/>
    <w:pPr>
      <w:pBdr>
        <w:top w:val="single" w:sz="4" w:space="10" w:color="DF1010" w:themeColor="accent1" w:themeShade="BF"/>
        <w:bottom w:val="single" w:sz="4" w:space="10" w:color="DF1010" w:themeColor="accent1" w:themeShade="BF"/>
      </w:pBdr>
      <w:spacing w:before="360" w:after="360"/>
      <w:ind w:left="864" w:right="864"/>
      <w:jc w:val="center"/>
    </w:pPr>
    <w:rPr>
      <w:i/>
      <w:iCs/>
      <w:color w:val="DF1010" w:themeColor="accent1" w:themeShade="BF"/>
    </w:rPr>
  </w:style>
  <w:style w:type="character" w:customStyle="1" w:styleId="IntenseQuoteChar">
    <w:name w:val="Intense Quote Char"/>
    <w:basedOn w:val="DefaultParagraphFont"/>
    <w:link w:val="IntenseQuote"/>
    <w:uiPriority w:val="30"/>
    <w:semiHidden/>
    <w:rsid w:val="005A2DD8"/>
    <w:rPr>
      <w:i/>
      <w:iCs/>
      <w:color w:val="DF1010" w:themeColor="accent1" w:themeShade="BF"/>
    </w:rPr>
  </w:style>
  <w:style w:type="character" w:styleId="IntenseReference">
    <w:name w:val="Intense Reference"/>
    <w:basedOn w:val="DefaultParagraphFont"/>
    <w:uiPriority w:val="32"/>
    <w:semiHidden/>
    <w:unhideWhenUsed/>
    <w:qFormat/>
    <w:rsid w:val="005A2DD8"/>
    <w:rPr>
      <w:b/>
      <w:bCs/>
      <w:caps w:val="0"/>
      <w:smallCaps/>
      <w:color w:val="DF1010" w:themeColor="accent1" w:themeShade="BF"/>
      <w:spacing w:val="5"/>
    </w:rPr>
  </w:style>
  <w:style w:type="paragraph" w:styleId="BlockText">
    <w:name w:val="Block Text"/>
    <w:basedOn w:val="Normal"/>
    <w:uiPriority w:val="99"/>
    <w:semiHidden/>
    <w:unhideWhenUsed/>
    <w:rsid w:val="005A2DD8"/>
    <w:pPr>
      <w:pBdr>
        <w:top w:val="single" w:sz="2" w:space="10" w:color="DF1010" w:themeColor="accent1" w:themeShade="BF"/>
        <w:left w:val="single" w:sz="2" w:space="10" w:color="DF1010" w:themeColor="accent1" w:themeShade="BF"/>
        <w:bottom w:val="single" w:sz="2" w:space="10" w:color="DF1010" w:themeColor="accent1" w:themeShade="BF"/>
        <w:right w:val="single" w:sz="2" w:space="10" w:color="DF1010" w:themeColor="accent1" w:themeShade="BF"/>
      </w:pBdr>
      <w:ind w:left="1152" w:right="1152"/>
    </w:pPr>
    <w:rPr>
      <w:i/>
      <w:iCs/>
      <w:color w:val="DF1010" w:themeColor="accent1" w:themeShade="BF"/>
    </w:rPr>
  </w:style>
  <w:style w:type="character" w:styleId="FollowedHyperlink">
    <w:name w:val="FollowedHyperlink"/>
    <w:basedOn w:val="DefaultParagraphFont"/>
    <w:uiPriority w:val="99"/>
    <w:semiHidden/>
    <w:unhideWhenUsed/>
    <w:rsid w:val="005A2DD8"/>
    <w:rPr>
      <w:color w:val="7B4968" w:themeColor="accent5" w:themeShade="BF"/>
      <w:u w:val="single"/>
    </w:rPr>
  </w:style>
  <w:style w:type="character" w:styleId="Hyperlink">
    <w:name w:val="Hyperlink"/>
    <w:basedOn w:val="DefaultParagraphFont"/>
    <w:uiPriority w:val="99"/>
    <w:semiHidden/>
    <w:unhideWhenUsed/>
    <w:rsid w:val="005A2DD8"/>
    <w:rPr>
      <w:color w:val="295A66" w:themeColor="accent4" w:themeShade="80"/>
      <w:u w:val="single"/>
    </w:rPr>
  </w:style>
  <w:style w:type="character" w:customStyle="1" w:styleId="UnresolvedMention1">
    <w:name w:val="Unresolved Mention1"/>
    <w:basedOn w:val="DefaultParagraphFont"/>
    <w:uiPriority w:val="99"/>
    <w:semiHidden/>
    <w:unhideWhenUsed/>
    <w:rsid w:val="005A2DD8"/>
    <w:rPr>
      <w:color w:val="595959" w:themeColor="text1" w:themeTint="A6"/>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i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kel\AppData\Roaming\Microsoft\Templates\Statement%20of%20Work%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B51AE9398C64D43B32CC6E547354D26"/>
        <w:category>
          <w:name w:val="General"/>
          <w:gallery w:val="placeholder"/>
        </w:category>
        <w:types>
          <w:type w:val="bbPlcHdr"/>
        </w:types>
        <w:behaviors>
          <w:behavior w:val="content"/>
        </w:behaviors>
        <w:guid w:val="{33D84321-E05F-42CF-AC8D-430207D7983F}"/>
      </w:docPartPr>
      <w:docPartBody>
        <w:p w:rsidR="00000000" w:rsidRDefault="00B10C4B">
          <w:pPr>
            <w:pStyle w:val="EB51AE9398C64D43B32CC6E547354D26"/>
          </w:pPr>
          <w:r>
            <w:t>Company Name</w:t>
          </w:r>
        </w:p>
      </w:docPartBody>
    </w:docPart>
    <w:docPart>
      <w:docPartPr>
        <w:name w:val="526C684A47904F52B51EAB8CFB7403A5"/>
        <w:category>
          <w:name w:val="General"/>
          <w:gallery w:val="placeholder"/>
        </w:category>
        <w:types>
          <w:type w:val="bbPlcHdr"/>
        </w:types>
        <w:behaviors>
          <w:behavior w:val="content"/>
        </w:behaviors>
        <w:guid w:val="{9EE3D65D-ADC5-4749-9021-3787AA2D5957}"/>
      </w:docPartPr>
      <w:docPartBody>
        <w:p w:rsidR="00000000" w:rsidRDefault="00B10C4B">
          <w:pPr>
            <w:pStyle w:val="526C684A47904F52B51EAB8CFB7403A5"/>
          </w:pPr>
          <w:r>
            <w:t>Company Address</w:t>
          </w:r>
        </w:p>
      </w:docPartBody>
    </w:docPart>
    <w:docPart>
      <w:docPartPr>
        <w:name w:val="B13F95277AC4456EBB7013763F4EDCFD"/>
        <w:category>
          <w:name w:val="General"/>
          <w:gallery w:val="placeholder"/>
        </w:category>
        <w:types>
          <w:type w:val="bbPlcHdr"/>
        </w:types>
        <w:behaviors>
          <w:behavior w:val="content"/>
        </w:behaviors>
        <w:guid w:val="{DB37A9E1-75DD-4E21-92D6-7153B68DF6E7}"/>
      </w:docPartPr>
      <w:docPartBody>
        <w:p w:rsidR="00000000" w:rsidRDefault="00B10C4B">
          <w:pPr>
            <w:pStyle w:val="B13F95277AC4456EBB7013763F4EDCFD"/>
          </w:pPr>
          <w:r>
            <w:t>City, ST  ZIP Code</w:t>
          </w:r>
        </w:p>
      </w:docPartBody>
    </w:docPart>
    <w:docPart>
      <w:docPartPr>
        <w:name w:val="53C926A8A8014FB4B0A544C6341570BC"/>
        <w:category>
          <w:name w:val="General"/>
          <w:gallery w:val="placeholder"/>
        </w:category>
        <w:types>
          <w:type w:val="bbPlcHdr"/>
        </w:types>
        <w:behaviors>
          <w:behavior w:val="content"/>
        </w:behaviors>
        <w:guid w:val="{2162C79D-3C51-45F1-9918-9A6866F00862}"/>
      </w:docPartPr>
      <w:docPartBody>
        <w:p w:rsidR="00000000" w:rsidRDefault="00B10C4B">
          <w:pPr>
            <w:pStyle w:val="53C926A8A8014FB4B0A544C6341570BC"/>
          </w:pPr>
          <w:r>
            <w:t>SOW</w:t>
          </w:r>
        </w:p>
      </w:docPartBody>
    </w:docPart>
    <w:docPart>
      <w:docPartPr>
        <w:name w:val="6C9620CEB826423390F8D4D5672C5BD2"/>
        <w:category>
          <w:name w:val="General"/>
          <w:gallery w:val="placeholder"/>
        </w:category>
        <w:types>
          <w:type w:val="bbPlcHdr"/>
        </w:types>
        <w:behaviors>
          <w:behavior w:val="content"/>
        </w:behaviors>
        <w:guid w:val="{DDCF1745-BF6B-4116-810D-E372C38B46F0}"/>
      </w:docPartPr>
      <w:docPartBody>
        <w:p w:rsidR="00000000" w:rsidRDefault="00B10C4B">
          <w:pPr>
            <w:pStyle w:val="6C9620CEB826423390F8D4D5672C5BD2"/>
          </w:pPr>
          <w:r>
            <w:rPr>
              <w:rStyle w:val="PlaceholderText"/>
            </w:rPr>
            <w:t>000</w:t>
          </w:r>
        </w:p>
      </w:docPartBody>
    </w:docPart>
    <w:docPart>
      <w:docPartPr>
        <w:name w:val="C518A5BAFA9346BB927E34B696127806"/>
        <w:category>
          <w:name w:val="General"/>
          <w:gallery w:val="placeholder"/>
        </w:category>
        <w:types>
          <w:type w:val="bbPlcHdr"/>
        </w:types>
        <w:behaviors>
          <w:behavior w:val="content"/>
        </w:behaviors>
        <w:guid w:val="{6C057A18-56B9-471E-B86F-7C52DB641CE7}"/>
      </w:docPartPr>
      <w:docPartBody>
        <w:p w:rsidR="00000000" w:rsidRDefault="00B10C4B">
          <w:pPr>
            <w:pStyle w:val="C518A5BAFA9346BB927E34B696127806"/>
          </w:pPr>
          <w:r>
            <w:t>for Agreement to Perform Consulting Services to</w:t>
          </w:r>
        </w:p>
      </w:docPartBody>
    </w:docPart>
    <w:docPart>
      <w:docPartPr>
        <w:name w:val="055F41EDBA7443CB897E110EB198D5AF"/>
        <w:category>
          <w:name w:val="General"/>
          <w:gallery w:val="placeholder"/>
        </w:category>
        <w:types>
          <w:type w:val="bbPlcHdr"/>
        </w:types>
        <w:behaviors>
          <w:behavior w:val="content"/>
        </w:behaviors>
        <w:guid w:val="{08590BC0-C0D9-42CD-8400-FFD82358899B}"/>
      </w:docPartPr>
      <w:docPartBody>
        <w:p w:rsidR="00000000" w:rsidRDefault="00B10C4B">
          <w:pPr>
            <w:pStyle w:val="055F41EDBA7443CB897E110EB198D5AF"/>
          </w:pPr>
          <w:r>
            <w:rPr>
              <w:rStyle w:val="PlaceholderText"/>
            </w:rPr>
            <w:t>Client Name</w:t>
          </w:r>
        </w:p>
      </w:docPartBody>
    </w:docPart>
    <w:docPart>
      <w:docPartPr>
        <w:name w:val="92C13674736B4B3899431EAD948A1C21"/>
        <w:category>
          <w:name w:val="General"/>
          <w:gallery w:val="placeholder"/>
        </w:category>
        <w:types>
          <w:type w:val="bbPlcHdr"/>
        </w:types>
        <w:behaviors>
          <w:behavior w:val="content"/>
        </w:behaviors>
        <w:guid w:val="{E8DAB388-9966-42C3-AD27-388782D74529}"/>
      </w:docPartPr>
      <w:docPartBody>
        <w:p w:rsidR="00000000" w:rsidRDefault="00B10C4B">
          <w:pPr>
            <w:pStyle w:val="92C13674736B4B3899431EAD948A1C21"/>
          </w:pPr>
          <w:r>
            <w:t>Date</w:t>
          </w:r>
        </w:p>
      </w:docPartBody>
    </w:docPart>
    <w:docPart>
      <w:docPartPr>
        <w:name w:val="1C0BF83127F848C8911F5D17ACEC28B5"/>
        <w:category>
          <w:name w:val="General"/>
          <w:gallery w:val="placeholder"/>
        </w:category>
        <w:types>
          <w:type w:val="bbPlcHdr"/>
        </w:types>
        <w:behaviors>
          <w:behavior w:val="content"/>
        </w:behaviors>
        <w:guid w:val="{97EAFFA1-85AA-4A41-87A2-639A3A83606F}"/>
      </w:docPartPr>
      <w:docPartBody>
        <w:p w:rsidR="00000000" w:rsidRDefault="00B10C4B">
          <w:pPr>
            <w:pStyle w:val="1C0BF83127F848C8911F5D17ACEC28B5"/>
          </w:pPr>
          <w:r>
            <w:t>Services Performed By:</w:t>
          </w:r>
        </w:p>
      </w:docPartBody>
    </w:docPart>
    <w:docPart>
      <w:docPartPr>
        <w:name w:val="5EAF026577A84C83A1E23124FF783F17"/>
        <w:category>
          <w:name w:val="General"/>
          <w:gallery w:val="placeholder"/>
        </w:category>
        <w:types>
          <w:type w:val="bbPlcHdr"/>
        </w:types>
        <w:behaviors>
          <w:behavior w:val="content"/>
        </w:behaviors>
        <w:guid w:val="{3F8EFD64-F530-4486-B8DE-74519A2EAFA1}"/>
      </w:docPartPr>
      <w:docPartBody>
        <w:p w:rsidR="00000000" w:rsidRDefault="00B10C4B">
          <w:pPr>
            <w:pStyle w:val="5EAF026577A84C83A1E23124FF783F17"/>
          </w:pPr>
          <w:r>
            <w:t>Services Performed For:</w:t>
          </w:r>
        </w:p>
      </w:docPartBody>
    </w:docPart>
    <w:docPart>
      <w:docPartPr>
        <w:name w:val="206E0829130F4DC2BB5C4A46CC97CD5B"/>
        <w:category>
          <w:name w:val="General"/>
          <w:gallery w:val="placeholder"/>
        </w:category>
        <w:types>
          <w:type w:val="bbPlcHdr"/>
        </w:types>
        <w:behaviors>
          <w:behavior w:val="content"/>
        </w:behaviors>
        <w:guid w:val="{CDAC750F-5F0C-440C-9E6C-9A689062F346}"/>
      </w:docPartPr>
      <w:docPartBody>
        <w:p w:rsidR="00000000" w:rsidRDefault="00B10C4B">
          <w:pPr>
            <w:pStyle w:val="206E0829130F4DC2BB5C4A46CC97CD5B"/>
          </w:pPr>
          <w:r w:rsidRPr="002C6224">
            <w:t>Date</w:t>
          </w:r>
        </w:p>
      </w:docPartBody>
    </w:docPart>
    <w:docPart>
      <w:docPartPr>
        <w:name w:val="4AFC2C1B19E84F5380D7E2D70241262B"/>
        <w:category>
          <w:name w:val="General"/>
          <w:gallery w:val="placeholder"/>
        </w:category>
        <w:types>
          <w:type w:val="bbPlcHdr"/>
        </w:types>
        <w:behaviors>
          <w:behavior w:val="content"/>
        </w:behaviors>
        <w:guid w:val="{80C3F505-AB38-4B06-823A-BB4D14F969FE}"/>
      </w:docPartPr>
      <w:docPartBody>
        <w:p w:rsidR="00000000" w:rsidRDefault="00B10C4B">
          <w:pPr>
            <w:pStyle w:val="4AFC2C1B19E84F5380D7E2D70241262B"/>
          </w:pPr>
          <w:r>
            <w:t>Client Name</w:t>
          </w:r>
        </w:p>
      </w:docPartBody>
    </w:docPart>
    <w:docPart>
      <w:docPartPr>
        <w:name w:val="EA9DFD1A6EED49ADB8245AE50F19EAC3"/>
        <w:category>
          <w:name w:val="General"/>
          <w:gallery w:val="placeholder"/>
        </w:category>
        <w:types>
          <w:type w:val="bbPlcHdr"/>
        </w:types>
        <w:behaviors>
          <w:behavior w:val="content"/>
        </w:behaviors>
        <w:guid w:val="{178DA711-D58D-49B3-8AA0-7A5D0E25F4A0}"/>
      </w:docPartPr>
      <w:docPartBody>
        <w:p w:rsidR="00000000" w:rsidRDefault="00B10C4B">
          <w:pPr>
            <w:pStyle w:val="EA9DFD1A6EED49ADB8245AE50F19EAC3"/>
          </w:pPr>
          <w:r>
            <w:t>Client Address</w:t>
          </w:r>
        </w:p>
      </w:docPartBody>
    </w:docPart>
    <w:docPart>
      <w:docPartPr>
        <w:name w:val="42FEE8E6045F49169163A4A2BAFCBAA4"/>
        <w:category>
          <w:name w:val="General"/>
          <w:gallery w:val="placeholder"/>
        </w:category>
        <w:types>
          <w:type w:val="bbPlcHdr"/>
        </w:types>
        <w:behaviors>
          <w:behavior w:val="content"/>
        </w:behaviors>
        <w:guid w:val="{ECDAE4A6-F846-4D43-B3B6-C80D58A08605}"/>
      </w:docPartPr>
      <w:docPartBody>
        <w:p w:rsidR="00000000" w:rsidRDefault="00B10C4B">
          <w:pPr>
            <w:pStyle w:val="42FEE8E6045F49169163A4A2BAFCBAA4"/>
          </w:pPr>
          <w:r>
            <w:t>City, ST  ZIP Code</w:t>
          </w:r>
        </w:p>
      </w:docPartBody>
    </w:docPart>
    <w:docPart>
      <w:docPartPr>
        <w:name w:val="99686045D93E445EAB04B604B3F83E1F"/>
        <w:category>
          <w:name w:val="General"/>
          <w:gallery w:val="placeholder"/>
        </w:category>
        <w:types>
          <w:type w:val="bbPlcHdr"/>
        </w:types>
        <w:behaviors>
          <w:behavior w:val="content"/>
        </w:behaviors>
        <w:guid w:val="{4C8F453E-EE1C-4612-95BC-F35A8D946922}"/>
      </w:docPartPr>
      <w:docPartBody>
        <w:p w:rsidR="00000000" w:rsidRDefault="00B10C4B">
          <w:pPr>
            <w:pStyle w:val="99686045D93E445EAB04B604B3F83E1F"/>
          </w:pPr>
          <w:r>
            <w:t>Placeholders for your content that appear in the paragraph text are shown in red and will change to the default text color when you add your content.</w:t>
          </w:r>
        </w:p>
      </w:docPartBody>
    </w:docPart>
    <w:docPart>
      <w:docPartPr>
        <w:name w:val="75F70680C3FA4B7AA065BE4BF9990A73"/>
        <w:category>
          <w:name w:val="General"/>
          <w:gallery w:val="placeholder"/>
        </w:category>
        <w:types>
          <w:type w:val="bbPlcHdr"/>
        </w:types>
        <w:behaviors>
          <w:behavior w:val="content"/>
        </w:behaviors>
        <w:guid w:val="{5756CE57-F8E4-46D0-897B-F6DA05C69AF0}"/>
      </w:docPartPr>
      <w:docPartBody>
        <w:p w:rsidR="00000000" w:rsidRDefault="00B10C4B">
          <w:pPr>
            <w:pStyle w:val="75F70680C3FA4B7AA065BE4BF9990A73"/>
          </w:pPr>
          <w:r>
            <w:t>Information that repeats in the document (such as client name) will be updated in all locations when you add or edit it once.</w:t>
          </w:r>
        </w:p>
      </w:docPartBody>
    </w:docPart>
    <w:docPart>
      <w:docPartPr>
        <w:name w:val="8DB1F77EBA1F41419AC7BD0E2F9FFE9B"/>
        <w:category>
          <w:name w:val="General"/>
          <w:gallery w:val="placeholder"/>
        </w:category>
        <w:types>
          <w:type w:val="bbPlcHdr"/>
        </w:types>
        <w:behaviors>
          <w:behavior w:val="content"/>
        </w:behaviors>
        <w:guid w:val="{0CFB4664-5F8E-4E29-A8BB-4671F0BE00CC}"/>
      </w:docPartPr>
      <w:docPartBody>
        <w:p w:rsidR="00B10C4B" w:rsidRDefault="00B10C4B" w:rsidP="002C6224">
          <w:pPr>
            <w:pStyle w:val="TipText"/>
          </w:pPr>
          <w:r>
            <w:t>The text provided is sample SOW text that you can edit as applicable for your business.</w:t>
          </w:r>
        </w:p>
        <w:p w:rsidR="00000000" w:rsidRDefault="00B10C4B">
          <w:pPr>
            <w:pStyle w:val="8DB1F77EBA1F41419AC7BD0E2F9FFE9B"/>
          </w:pPr>
          <w:r>
            <w:t>Note: to delete any tip, such as this one, just select the tip text and then press the spacebar</w:t>
          </w:r>
        </w:p>
      </w:docPartBody>
    </w:docPart>
    <w:docPart>
      <w:docPartPr>
        <w:name w:val="6516E2245A314664BE3550B63F28C2B6"/>
        <w:category>
          <w:name w:val="General"/>
          <w:gallery w:val="placeholder"/>
        </w:category>
        <w:types>
          <w:type w:val="bbPlcHdr"/>
        </w:types>
        <w:behaviors>
          <w:behavior w:val="content"/>
        </w:behaviors>
        <w:guid w:val="{2961B50C-4492-4C6E-980E-08C1716C53F4}"/>
      </w:docPartPr>
      <w:docPartBody>
        <w:p w:rsidR="00000000" w:rsidRDefault="00B10C4B">
          <w:pPr>
            <w:pStyle w:val="6516E2245A314664BE3550B63F28C2B6"/>
          </w:pPr>
          <w:r>
            <w:t>This Statement of Work (SOW) is issued pursuant to the Consultant Services Master Agreement between</w:t>
          </w:r>
        </w:p>
      </w:docPartBody>
    </w:docPart>
    <w:docPart>
      <w:docPartPr>
        <w:name w:val="CA5AE482458149929A346E5FFD7B184A"/>
        <w:category>
          <w:name w:val="General"/>
          <w:gallery w:val="placeholder"/>
        </w:category>
        <w:types>
          <w:type w:val="bbPlcHdr"/>
        </w:types>
        <w:behaviors>
          <w:behavior w:val="content"/>
        </w:behaviors>
        <w:guid w:val="{57F8971B-F72D-4F1C-BDAF-42A0DC1C5141}"/>
      </w:docPartPr>
      <w:docPartBody>
        <w:p w:rsidR="00000000" w:rsidRDefault="00B10C4B">
          <w:pPr>
            <w:pStyle w:val="CA5AE482458149929A346E5FFD7B184A"/>
          </w:pPr>
          <w:r>
            <w:t>(“Client”) and</w:t>
          </w:r>
        </w:p>
      </w:docPartBody>
    </w:docPart>
    <w:docPart>
      <w:docPartPr>
        <w:name w:val="5E4F249681B245B2B3CB9F540EE85197"/>
        <w:category>
          <w:name w:val="General"/>
          <w:gallery w:val="placeholder"/>
        </w:category>
        <w:types>
          <w:type w:val="bbPlcHdr"/>
        </w:types>
        <w:behaviors>
          <w:behavior w:val="content"/>
        </w:behaviors>
        <w:guid w:val="{4AF2EFF9-B80E-4336-B753-C86B662923C8}"/>
      </w:docPartPr>
      <w:docPartBody>
        <w:p w:rsidR="00000000" w:rsidRDefault="00B10C4B">
          <w:pPr>
            <w:pStyle w:val="5E4F249681B245B2B3CB9F540EE85197"/>
          </w:pPr>
          <w:r>
            <w:rPr>
              <w:rStyle w:val="PlaceholderText"/>
            </w:rPr>
            <w:t>Company Name</w:t>
          </w:r>
        </w:p>
      </w:docPartBody>
    </w:docPart>
    <w:docPart>
      <w:docPartPr>
        <w:name w:val="5D12CE2182D649CC8AD54EF6BCC899C4"/>
        <w:category>
          <w:name w:val="General"/>
          <w:gallery w:val="placeholder"/>
        </w:category>
        <w:types>
          <w:type w:val="bbPlcHdr"/>
        </w:types>
        <w:behaviors>
          <w:behavior w:val="content"/>
        </w:behaviors>
        <w:guid w:val="{02E105D5-3932-4EEE-B342-2B4328E0AA94}"/>
      </w:docPartPr>
      <w:docPartBody>
        <w:p w:rsidR="00000000" w:rsidRDefault="00B10C4B">
          <w:pPr>
            <w:pStyle w:val="5D12CE2182D649CC8AD54EF6BCC899C4"/>
          </w:pPr>
          <w:r>
            <w:t>(“Contractor”), effective</w:t>
          </w:r>
        </w:p>
      </w:docPartBody>
    </w:docPart>
    <w:docPart>
      <w:docPartPr>
        <w:name w:val="51A29366D9C04063B8FAA2785431FC65"/>
        <w:category>
          <w:name w:val="General"/>
          <w:gallery w:val="placeholder"/>
        </w:category>
        <w:types>
          <w:type w:val="bbPlcHdr"/>
        </w:types>
        <w:behaviors>
          <w:behavior w:val="content"/>
        </w:behaviors>
        <w:guid w:val="{0B9940FB-B8EE-4D68-B28A-731514541A39}"/>
      </w:docPartPr>
      <w:docPartBody>
        <w:p w:rsidR="00000000" w:rsidRDefault="00B10C4B">
          <w:pPr>
            <w:pStyle w:val="51A29366D9C04063B8FAA2785431FC65"/>
          </w:pPr>
          <w:r w:rsidRPr="002C6224">
            <w:rPr>
              <w:rStyle w:val="PlaceholderText"/>
            </w:rPr>
            <w:t>Date</w:t>
          </w:r>
        </w:p>
      </w:docPartBody>
    </w:docPart>
    <w:docPart>
      <w:docPartPr>
        <w:name w:val="CB9867C47BDA427F8C73454A0FFA2615"/>
        <w:category>
          <w:name w:val="General"/>
          <w:gallery w:val="placeholder"/>
        </w:category>
        <w:types>
          <w:type w:val="bbPlcHdr"/>
        </w:types>
        <w:behaviors>
          <w:behavior w:val="content"/>
        </w:behaviors>
        <w:guid w:val="{0050015E-D085-424C-A21A-474933177ECF}"/>
      </w:docPartPr>
      <w:docPartBody>
        <w:p w:rsidR="00000000" w:rsidRDefault="00B10C4B">
          <w:pPr>
            <w:pStyle w:val="CB9867C47BDA427F8C73454A0FFA2615"/>
          </w:pPr>
          <w:r>
            <w:t>(the “Agreement”). This SOW is subject to the terms and conditions contained in the Agreement between the parties and is made a part thereof. Any term not otherwise defined herein shall have the meaning specified in the Agreement.</w:t>
          </w:r>
        </w:p>
      </w:docPartBody>
    </w:docPart>
    <w:docPart>
      <w:docPartPr>
        <w:name w:val="F445D69389EF4E46BBF190A77E503A6F"/>
        <w:category>
          <w:name w:val="General"/>
          <w:gallery w:val="placeholder"/>
        </w:category>
        <w:types>
          <w:type w:val="bbPlcHdr"/>
        </w:types>
        <w:behaviors>
          <w:behavior w:val="content"/>
        </w:behaviors>
        <w:guid w:val="{CF84FB43-B3FD-47E8-92D0-DBF899ACBAC0}"/>
      </w:docPartPr>
      <w:docPartBody>
        <w:p w:rsidR="00000000" w:rsidRDefault="00B10C4B">
          <w:pPr>
            <w:pStyle w:val="F445D69389EF4E46BBF190A77E503A6F"/>
          </w:pPr>
          <w:r>
            <w:t>In the event of any conflict or inconsistency between the terms of this SOW and the terms of this Agreement, the terms of this SOW shall govern and prevail.</w:t>
          </w:r>
        </w:p>
      </w:docPartBody>
    </w:docPart>
    <w:docPart>
      <w:docPartPr>
        <w:name w:val="4855FDE5D6E143438FDD60CF4AB4D48D"/>
        <w:category>
          <w:name w:val="General"/>
          <w:gallery w:val="placeholder"/>
        </w:category>
        <w:types>
          <w:type w:val="bbPlcHdr"/>
        </w:types>
        <w:behaviors>
          <w:behavior w:val="content"/>
        </w:behaviors>
        <w:guid w:val="{90B6A543-9B88-44B4-93E5-A532D0D439F7}"/>
      </w:docPartPr>
      <w:docPartBody>
        <w:p w:rsidR="00000000" w:rsidRDefault="00B10C4B">
          <w:pPr>
            <w:pStyle w:val="4855FDE5D6E143438FDD60CF4AB4D48D"/>
          </w:pPr>
          <w:r>
            <w:t>This SOW #</w:t>
          </w:r>
        </w:p>
      </w:docPartBody>
    </w:docPart>
    <w:docPart>
      <w:docPartPr>
        <w:name w:val="E49EE0BD83B44606800EBB4C8F266A68"/>
        <w:category>
          <w:name w:val="General"/>
          <w:gallery w:val="placeholder"/>
        </w:category>
        <w:types>
          <w:type w:val="bbPlcHdr"/>
        </w:types>
        <w:behaviors>
          <w:behavior w:val="content"/>
        </w:behaviors>
        <w:guid w:val="{3679A449-47BE-426B-964A-AB8147C60B75}"/>
      </w:docPartPr>
      <w:docPartBody>
        <w:p w:rsidR="00000000" w:rsidRDefault="00B10C4B">
          <w:pPr>
            <w:pStyle w:val="E49EE0BD83B44606800EBB4C8F266A68"/>
          </w:pPr>
          <w:r>
            <w:t>(hereinafter called the “SOW”), effective as of</w:t>
          </w:r>
        </w:p>
      </w:docPartBody>
    </w:docPart>
    <w:docPart>
      <w:docPartPr>
        <w:name w:val="654DE39643904BE5B10FEFCD88DD0344"/>
        <w:category>
          <w:name w:val="General"/>
          <w:gallery w:val="placeholder"/>
        </w:category>
        <w:types>
          <w:type w:val="bbPlcHdr"/>
        </w:types>
        <w:behaviors>
          <w:behavior w:val="content"/>
        </w:behaviors>
        <w:guid w:val="{618EF14D-B0EB-490B-AE69-49D23A49BB4C}"/>
      </w:docPartPr>
      <w:docPartBody>
        <w:p w:rsidR="00000000" w:rsidRDefault="00B10C4B">
          <w:pPr>
            <w:pStyle w:val="654DE39643904BE5B10FEFCD88DD0344"/>
          </w:pPr>
          <w:r w:rsidRPr="002C6224">
            <w:rPr>
              <w:rStyle w:val="PlaceholderText"/>
            </w:rPr>
            <w:t>Date</w:t>
          </w:r>
        </w:p>
      </w:docPartBody>
    </w:docPart>
    <w:docPart>
      <w:docPartPr>
        <w:name w:val="6E638B352B5A43AFBC159471F9DFC320"/>
        <w:category>
          <w:name w:val="General"/>
          <w:gallery w:val="placeholder"/>
        </w:category>
        <w:types>
          <w:type w:val="bbPlcHdr"/>
        </w:types>
        <w:behaviors>
          <w:behavior w:val="content"/>
        </w:behaviors>
        <w:guid w:val="{8E7A4C5A-A41B-4270-A649-895E366145CE}"/>
      </w:docPartPr>
      <w:docPartBody>
        <w:p w:rsidR="00000000" w:rsidRDefault="00B10C4B">
          <w:pPr>
            <w:pStyle w:val="6E638B352B5A43AFBC159471F9DFC320"/>
          </w:pPr>
          <w:r>
            <w:t>is entered into by and between Contractor and Client, and is subject to the terms and conditions specified below. The Exhibit(s) to this SOW, if any, shall be deemed to be a part hereof.</w:t>
          </w:r>
        </w:p>
      </w:docPartBody>
    </w:docPart>
    <w:docPart>
      <w:docPartPr>
        <w:name w:val="0537AE46C3C04D5EB4FA136817DD83E8"/>
        <w:category>
          <w:name w:val="General"/>
          <w:gallery w:val="placeholder"/>
        </w:category>
        <w:types>
          <w:type w:val="bbPlcHdr"/>
        </w:types>
        <w:behaviors>
          <w:behavior w:val="content"/>
        </w:behaviors>
        <w:guid w:val="{F3D4FAD4-5BFE-4A44-A276-1C45300B8790}"/>
      </w:docPartPr>
      <w:docPartBody>
        <w:p w:rsidR="00000000" w:rsidRDefault="00B10C4B">
          <w:pPr>
            <w:pStyle w:val="0537AE46C3C04D5EB4FA136817DD83E8"/>
          </w:pPr>
          <w:r>
            <w:t>In the event of any inconsistencies between the terms of the body of this SOW and the terms of the Exhibit(s) hereto, the terms of the body of this SOW shall prevail.</w:t>
          </w:r>
        </w:p>
      </w:docPartBody>
    </w:docPart>
    <w:docPart>
      <w:docPartPr>
        <w:name w:val="68DEF4DB1C6F40C1A6A0D962986AD7E3"/>
        <w:category>
          <w:name w:val="General"/>
          <w:gallery w:val="placeholder"/>
        </w:category>
        <w:types>
          <w:type w:val="bbPlcHdr"/>
        </w:types>
        <w:behaviors>
          <w:behavior w:val="content"/>
        </w:behaviors>
        <w:guid w:val="{D0F444F6-CBA5-47B6-A6C6-5696C1DF2612}"/>
      </w:docPartPr>
      <w:docPartBody>
        <w:p w:rsidR="00000000" w:rsidRDefault="00B10C4B">
          <w:pPr>
            <w:pStyle w:val="68DEF4DB1C6F40C1A6A0D962986AD7E3"/>
          </w:pPr>
          <w:r>
            <w:t>Period of Performance</w:t>
          </w:r>
        </w:p>
      </w:docPartBody>
    </w:docPart>
    <w:docPart>
      <w:docPartPr>
        <w:name w:val="CDF90F8561444FAAA825B95066825CF2"/>
        <w:category>
          <w:name w:val="General"/>
          <w:gallery w:val="placeholder"/>
        </w:category>
        <w:types>
          <w:type w:val="bbPlcHdr"/>
        </w:types>
        <w:behaviors>
          <w:behavior w:val="content"/>
        </w:behaviors>
        <w:guid w:val="{FB144051-116B-4BDE-9CE1-3891253E7226}"/>
      </w:docPartPr>
      <w:docPartBody>
        <w:p w:rsidR="00000000" w:rsidRDefault="00B10C4B">
          <w:pPr>
            <w:pStyle w:val="CDF90F8561444FAAA825B95066825CF2"/>
          </w:pPr>
          <w:r>
            <w:t>The Services shall commence on</w:t>
          </w:r>
        </w:p>
      </w:docPartBody>
    </w:docPart>
    <w:docPart>
      <w:docPartPr>
        <w:name w:val="FC44E1ECBCCB40B9AE01DFC3529DBA69"/>
        <w:category>
          <w:name w:val="General"/>
          <w:gallery w:val="placeholder"/>
        </w:category>
        <w:types>
          <w:type w:val="bbPlcHdr"/>
        </w:types>
        <w:behaviors>
          <w:behavior w:val="content"/>
        </w:behaviors>
        <w:guid w:val="{25061843-B622-4AE3-A6E6-EF69530D71A0}"/>
      </w:docPartPr>
      <w:docPartBody>
        <w:p w:rsidR="00000000" w:rsidRDefault="00B10C4B">
          <w:pPr>
            <w:pStyle w:val="FC44E1ECBCCB40B9AE01DFC3529DBA69"/>
          </w:pPr>
          <w:r w:rsidRPr="002C6224">
            <w:rPr>
              <w:rStyle w:val="PlaceholderText"/>
            </w:rPr>
            <w:t>Date</w:t>
          </w:r>
        </w:p>
      </w:docPartBody>
    </w:docPart>
    <w:docPart>
      <w:docPartPr>
        <w:name w:val="251CFD323DB6433490BAE71FA3A13790"/>
        <w:category>
          <w:name w:val="General"/>
          <w:gallery w:val="placeholder"/>
        </w:category>
        <w:types>
          <w:type w:val="bbPlcHdr"/>
        </w:types>
        <w:behaviors>
          <w:behavior w:val="content"/>
        </w:behaviors>
        <w:guid w:val="{B5AB4C2D-FEDB-4F7B-9AE3-6ABEB41E4912}"/>
      </w:docPartPr>
      <w:docPartBody>
        <w:p w:rsidR="00000000" w:rsidRDefault="00B10C4B">
          <w:pPr>
            <w:pStyle w:val="251CFD323DB6433490BAE71FA3A13790"/>
          </w:pPr>
          <w:r>
            <w:t>and shall continue through</w:t>
          </w:r>
        </w:p>
      </w:docPartBody>
    </w:docPart>
    <w:docPart>
      <w:docPartPr>
        <w:name w:val="303DDB3566DF47859E79243F73360019"/>
        <w:category>
          <w:name w:val="General"/>
          <w:gallery w:val="placeholder"/>
        </w:category>
        <w:types>
          <w:type w:val="bbPlcHdr"/>
        </w:types>
        <w:behaviors>
          <w:behavior w:val="content"/>
        </w:behaviors>
        <w:guid w:val="{BAB18726-2132-4DCA-9012-9B655FE6A0CF}"/>
      </w:docPartPr>
      <w:docPartBody>
        <w:p w:rsidR="00000000" w:rsidRDefault="00B10C4B">
          <w:pPr>
            <w:pStyle w:val="303DDB3566DF47859E79243F73360019"/>
          </w:pPr>
          <w:r w:rsidRPr="002C6224">
            <w:rPr>
              <w:rStyle w:val="PlaceholderText"/>
            </w:rPr>
            <w:t>Date</w:t>
          </w:r>
        </w:p>
      </w:docPartBody>
    </w:docPart>
    <w:docPart>
      <w:docPartPr>
        <w:name w:val="4496B5E7EFC9460CB3A79F122B4CE5BC"/>
        <w:category>
          <w:name w:val="General"/>
          <w:gallery w:val="placeholder"/>
        </w:category>
        <w:types>
          <w:type w:val="bbPlcHdr"/>
        </w:types>
        <w:behaviors>
          <w:behavior w:val="content"/>
        </w:behaviors>
        <w:guid w:val="{450CFBB5-6ED9-4939-823E-733B7F6CC72D}"/>
      </w:docPartPr>
      <w:docPartBody>
        <w:p w:rsidR="00000000" w:rsidRDefault="00B10C4B">
          <w:pPr>
            <w:pStyle w:val="4496B5E7EFC9460CB3A79F122B4CE5BC"/>
          </w:pPr>
          <w:r>
            <w:t>Statement of Work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51AE9398C64D43B32CC6E547354D26">
    <w:name w:val="EB51AE9398C64D43B32CC6E547354D26"/>
  </w:style>
  <w:style w:type="paragraph" w:customStyle="1" w:styleId="526C684A47904F52B51EAB8CFB7403A5">
    <w:name w:val="526C684A47904F52B51EAB8CFB7403A5"/>
  </w:style>
  <w:style w:type="paragraph" w:customStyle="1" w:styleId="B13F95277AC4456EBB7013763F4EDCFD">
    <w:name w:val="B13F95277AC4456EBB7013763F4EDCFD"/>
  </w:style>
  <w:style w:type="paragraph" w:customStyle="1" w:styleId="53C926A8A8014FB4B0A544C6341570BC">
    <w:name w:val="53C926A8A8014FB4B0A544C6341570BC"/>
  </w:style>
  <w:style w:type="character" w:styleId="PlaceholderText">
    <w:name w:val="Placeholder Text"/>
    <w:basedOn w:val="DefaultParagraphFont"/>
    <w:uiPriority w:val="99"/>
    <w:semiHidden/>
    <w:rPr>
      <w:color w:val="2F5496" w:themeColor="accent1" w:themeShade="BF"/>
    </w:rPr>
  </w:style>
  <w:style w:type="paragraph" w:customStyle="1" w:styleId="6C9620CEB826423390F8D4D5672C5BD2">
    <w:name w:val="6C9620CEB826423390F8D4D5672C5BD2"/>
  </w:style>
  <w:style w:type="paragraph" w:customStyle="1" w:styleId="C518A5BAFA9346BB927E34B696127806">
    <w:name w:val="C518A5BAFA9346BB927E34B696127806"/>
  </w:style>
  <w:style w:type="paragraph" w:customStyle="1" w:styleId="055F41EDBA7443CB897E110EB198D5AF">
    <w:name w:val="055F41EDBA7443CB897E110EB198D5AF"/>
  </w:style>
  <w:style w:type="paragraph" w:customStyle="1" w:styleId="92C13674736B4B3899431EAD948A1C21">
    <w:name w:val="92C13674736B4B3899431EAD948A1C21"/>
  </w:style>
  <w:style w:type="paragraph" w:customStyle="1" w:styleId="1C0BF83127F848C8911F5D17ACEC28B5">
    <w:name w:val="1C0BF83127F848C8911F5D17ACEC28B5"/>
  </w:style>
  <w:style w:type="paragraph" w:customStyle="1" w:styleId="5EAF026577A84C83A1E23124FF783F17">
    <w:name w:val="5EAF026577A84C83A1E23124FF783F17"/>
  </w:style>
  <w:style w:type="paragraph" w:customStyle="1" w:styleId="206E0829130F4DC2BB5C4A46CC97CD5B">
    <w:name w:val="206E0829130F4DC2BB5C4A46CC97CD5B"/>
  </w:style>
  <w:style w:type="paragraph" w:customStyle="1" w:styleId="4AFC2C1B19E84F5380D7E2D70241262B">
    <w:name w:val="4AFC2C1B19E84F5380D7E2D70241262B"/>
  </w:style>
  <w:style w:type="paragraph" w:customStyle="1" w:styleId="EA9DFD1A6EED49ADB8245AE50F19EAC3">
    <w:name w:val="EA9DFD1A6EED49ADB8245AE50F19EAC3"/>
  </w:style>
  <w:style w:type="paragraph" w:customStyle="1" w:styleId="42FEE8E6045F49169163A4A2BAFCBAA4">
    <w:name w:val="42FEE8E6045F49169163A4A2BAFCBAA4"/>
  </w:style>
  <w:style w:type="paragraph" w:customStyle="1" w:styleId="99686045D93E445EAB04B604B3F83E1F">
    <w:name w:val="99686045D93E445EAB04B604B3F83E1F"/>
  </w:style>
  <w:style w:type="paragraph" w:customStyle="1" w:styleId="75F70680C3FA4B7AA065BE4BF9990A73">
    <w:name w:val="75F70680C3FA4B7AA065BE4BF9990A73"/>
  </w:style>
  <w:style w:type="paragraph" w:customStyle="1" w:styleId="TipText">
    <w:name w:val="Tip Text"/>
    <w:basedOn w:val="Normal"/>
    <w:uiPriority w:val="99"/>
    <w:semiHidden/>
    <w:pPr>
      <w:spacing w:before="160" w:line="264" w:lineRule="auto"/>
      <w:ind w:right="576"/>
    </w:pPr>
    <w:rPr>
      <w:rFonts w:asciiTheme="majorHAnsi" w:eastAsiaTheme="majorEastAsia" w:hAnsiTheme="majorHAnsi" w:cstheme="majorBidi"/>
      <w:i/>
      <w:iCs/>
      <w:color w:val="44546A" w:themeColor="text2"/>
      <w:sz w:val="16"/>
      <w:szCs w:val="16"/>
      <w:lang w:eastAsia="ja-JP"/>
    </w:rPr>
  </w:style>
  <w:style w:type="paragraph" w:customStyle="1" w:styleId="8DB1F77EBA1F41419AC7BD0E2F9FFE9B">
    <w:name w:val="8DB1F77EBA1F41419AC7BD0E2F9FFE9B"/>
  </w:style>
  <w:style w:type="paragraph" w:customStyle="1" w:styleId="6516E2245A314664BE3550B63F28C2B6">
    <w:name w:val="6516E2245A314664BE3550B63F28C2B6"/>
  </w:style>
  <w:style w:type="paragraph" w:customStyle="1" w:styleId="CA5AE482458149929A346E5FFD7B184A">
    <w:name w:val="CA5AE482458149929A346E5FFD7B184A"/>
  </w:style>
  <w:style w:type="paragraph" w:customStyle="1" w:styleId="5E4F249681B245B2B3CB9F540EE85197">
    <w:name w:val="5E4F249681B245B2B3CB9F540EE85197"/>
  </w:style>
  <w:style w:type="paragraph" w:customStyle="1" w:styleId="5D12CE2182D649CC8AD54EF6BCC899C4">
    <w:name w:val="5D12CE2182D649CC8AD54EF6BCC899C4"/>
  </w:style>
  <w:style w:type="paragraph" w:customStyle="1" w:styleId="51A29366D9C04063B8FAA2785431FC65">
    <w:name w:val="51A29366D9C04063B8FAA2785431FC65"/>
  </w:style>
  <w:style w:type="paragraph" w:customStyle="1" w:styleId="CB9867C47BDA427F8C73454A0FFA2615">
    <w:name w:val="CB9867C47BDA427F8C73454A0FFA2615"/>
  </w:style>
  <w:style w:type="paragraph" w:customStyle="1" w:styleId="F445D69389EF4E46BBF190A77E503A6F">
    <w:name w:val="F445D69389EF4E46BBF190A77E503A6F"/>
  </w:style>
  <w:style w:type="paragraph" w:customStyle="1" w:styleId="4855FDE5D6E143438FDD60CF4AB4D48D">
    <w:name w:val="4855FDE5D6E143438FDD60CF4AB4D48D"/>
  </w:style>
  <w:style w:type="paragraph" w:customStyle="1" w:styleId="E49EE0BD83B44606800EBB4C8F266A68">
    <w:name w:val="E49EE0BD83B44606800EBB4C8F266A68"/>
  </w:style>
  <w:style w:type="paragraph" w:customStyle="1" w:styleId="654DE39643904BE5B10FEFCD88DD0344">
    <w:name w:val="654DE39643904BE5B10FEFCD88DD0344"/>
  </w:style>
  <w:style w:type="paragraph" w:customStyle="1" w:styleId="6E638B352B5A43AFBC159471F9DFC320">
    <w:name w:val="6E638B352B5A43AFBC159471F9DFC320"/>
  </w:style>
  <w:style w:type="paragraph" w:customStyle="1" w:styleId="0537AE46C3C04D5EB4FA136817DD83E8">
    <w:name w:val="0537AE46C3C04D5EB4FA136817DD83E8"/>
  </w:style>
  <w:style w:type="paragraph" w:customStyle="1" w:styleId="68DEF4DB1C6F40C1A6A0D962986AD7E3">
    <w:name w:val="68DEF4DB1C6F40C1A6A0D962986AD7E3"/>
  </w:style>
  <w:style w:type="paragraph" w:customStyle="1" w:styleId="CDF90F8561444FAAA825B95066825CF2">
    <w:name w:val="CDF90F8561444FAAA825B95066825CF2"/>
  </w:style>
  <w:style w:type="paragraph" w:customStyle="1" w:styleId="FC44E1ECBCCB40B9AE01DFC3529DBA69">
    <w:name w:val="FC44E1ECBCCB40B9AE01DFC3529DBA69"/>
  </w:style>
  <w:style w:type="paragraph" w:customStyle="1" w:styleId="251CFD323DB6433490BAE71FA3A13790">
    <w:name w:val="251CFD323DB6433490BAE71FA3A13790"/>
  </w:style>
  <w:style w:type="paragraph" w:customStyle="1" w:styleId="303DDB3566DF47859E79243F73360019">
    <w:name w:val="303DDB3566DF47859E79243F73360019"/>
  </w:style>
  <w:style w:type="paragraph" w:customStyle="1" w:styleId="591EE99838844DFE93CF7DF1C1FA7343">
    <w:name w:val="591EE99838844DFE93CF7DF1C1FA7343"/>
  </w:style>
  <w:style w:type="paragraph" w:customStyle="1" w:styleId="70134074D6F945FF85684D770AFFE0A7">
    <w:name w:val="70134074D6F945FF85684D770AFFE0A7"/>
  </w:style>
  <w:style w:type="paragraph" w:customStyle="1" w:styleId="BEF8A3ECD0414044B3B9B62BFE6E09C7">
    <w:name w:val="BEF8A3ECD0414044B3B9B62BFE6E09C7"/>
  </w:style>
  <w:style w:type="paragraph" w:customStyle="1" w:styleId="F1703AD61DD748089ADA28E6DDB7DBBA">
    <w:name w:val="F1703AD61DD748089ADA28E6DDB7DBBA"/>
  </w:style>
  <w:style w:type="paragraph" w:customStyle="1" w:styleId="2CBCCB838ECE454FBB4267F3588689A9">
    <w:name w:val="2CBCCB838ECE454FBB4267F3588689A9"/>
  </w:style>
  <w:style w:type="paragraph" w:customStyle="1" w:styleId="313EB2B4CFB349BB8072EFF5E75A6E1D">
    <w:name w:val="313EB2B4CFB349BB8072EFF5E75A6E1D"/>
  </w:style>
  <w:style w:type="paragraph" w:customStyle="1" w:styleId="5F7B1AE2B58A482AA5BDA62229DAD783">
    <w:name w:val="5F7B1AE2B58A482AA5BDA62229DAD783"/>
  </w:style>
  <w:style w:type="paragraph" w:customStyle="1" w:styleId="43B23A3676914C88A7016624B24E64FE">
    <w:name w:val="43B23A3676914C88A7016624B24E64FE"/>
  </w:style>
  <w:style w:type="paragraph" w:customStyle="1" w:styleId="DE1B4827C7F844ECADD01FEBC4F4C803">
    <w:name w:val="DE1B4827C7F844ECADD01FEBC4F4C803"/>
  </w:style>
  <w:style w:type="paragraph" w:customStyle="1" w:styleId="BF501A93EA37413FBACAFC2928CA6F94">
    <w:name w:val="BF501A93EA37413FBACAFC2928CA6F94"/>
  </w:style>
  <w:style w:type="paragraph" w:customStyle="1" w:styleId="0D4FA55D72AF4B988CDD8CF380478F86">
    <w:name w:val="0D4FA55D72AF4B988CDD8CF380478F86"/>
  </w:style>
  <w:style w:type="paragraph" w:customStyle="1" w:styleId="FE77BE2AA18F49AFA3D8C0C4371682FA">
    <w:name w:val="FE77BE2AA18F49AFA3D8C0C4371682FA"/>
  </w:style>
  <w:style w:type="paragraph" w:customStyle="1" w:styleId="93E0F6F8C1524BF59E237E20133FD3F3">
    <w:name w:val="93E0F6F8C1524BF59E237E20133FD3F3"/>
  </w:style>
  <w:style w:type="paragraph" w:customStyle="1" w:styleId="B29203B831D940BE872A072707BD42BF">
    <w:name w:val="B29203B831D940BE872A072707BD42BF"/>
  </w:style>
  <w:style w:type="paragraph" w:customStyle="1" w:styleId="50CFDA767EC949858028615D93CC2CA5">
    <w:name w:val="50CFDA767EC949858028615D93CC2CA5"/>
  </w:style>
  <w:style w:type="paragraph" w:customStyle="1" w:styleId="2A6EF5A37E9C4F918F299C348DF90F78">
    <w:name w:val="2A6EF5A37E9C4F918F299C348DF90F78"/>
  </w:style>
  <w:style w:type="paragraph" w:customStyle="1" w:styleId="562157BF8897448DB4AC74BFFA0EFEEB">
    <w:name w:val="562157BF8897448DB4AC74BFFA0EFEEB"/>
  </w:style>
  <w:style w:type="paragraph" w:customStyle="1" w:styleId="EE8998A3503A45D282141121970B0C92">
    <w:name w:val="EE8998A3503A45D282141121970B0C92"/>
  </w:style>
  <w:style w:type="paragraph" w:customStyle="1" w:styleId="19317F1876E84B7AB6BF076C28D87C75">
    <w:name w:val="19317F1876E84B7AB6BF076C28D87C75"/>
  </w:style>
  <w:style w:type="paragraph" w:customStyle="1" w:styleId="8458BBD279F7437EA99DE0A132D5744C">
    <w:name w:val="8458BBD279F7437EA99DE0A132D5744C"/>
  </w:style>
  <w:style w:type="paragraph" w:customStyle="1" w:styleId="4F1255B7355B47AFAE7A898D2089C490">
    <w:name w:val="4F1255B7355B47AFAE7A898D2089C490"/>
  </w:style>
  <w:style w:type="paragraph" w:customStyle="1" w:styleId="31D30B44A8FB4A6FBDE46B5FA9E2909E">
    <w:name w:val="31D30B44A8FB4A6FBDE46B5FA9E2909E"/>
  </w:style>
  <w:style w:type="paragraph" w:customStyle="1" w:styleId="162163E36B0846E39CD914D2A4F88620">
    <w:name w:val="162163E36B0846E39CD914D2A4F88620"/>
  </w:style>
  <w:style w:type="paragraph" w:customStyle="1" w:styleId="CCF1F79A429142FE842AF3605FA01849">
    <w:name w:val="CCF1F79A429142FE842AF3605FA01849"/>
  </w:style>
  <w:style w:type="paragraph" w:customStyle="1" w:styleId="BB55C46A175744D8AB291991FA0BC8C0">
    <w:name w:val="BB55C46A175744D8AB291991FA0BC8C0"/>
  </w:style>
  <w:style w:type="paragraph" w:customStyle="1" w:styleId="7B4AF6921EDF4DD380F5E9EACED4D7A4">
    <w:name w:val="7B4AF6921EDF4DD380F5E9EACED4D7A4"/>
  </w:style>
  <w:style w:type="paragraph" w:customStyle="1" w:styleId="271F1BB113C14898844C87967FD5C5E1">
    <w:name w:val="271F1BB113C14898844C87967FD5C5E1"/>
  </w:style>
  <w:style w:type="paragraph" w:customStyle="1" w:styleId="3E07EA8BEB7947CEB0A30492764CF59D">
    <w:name w:val="3E07EA8BEB7947CEB0A30492764CF59D"/>
  </w:style>
  <w:style w:type="paragraph" w:customStyle="1" w:styleId="9D963394ECD94BBE914CB2C96A7C0232">
    <w:name w:val="9D963394ECD94BBE914CB2C96A7C0232"/>
  </w:style>
  <w:style w:type="paragraph" w:customStyle="1" w:styleId="C36B9A98D0E74775831A7DFC0D2A4217">
    <w:name w:val="C36B9A98D0E74775831A7DFC0D2A4217"/>
  </w:style>
  <w:style w:type="paragraph" w:customStyle="1" w:styleId="6EF251BA94224D9FA2FE83090B0026A5">
    <w:name w:val="6EF251BA94224D9FA2FE83090B0026A5"/>
  </w:style>
  <w:style w:type="paragraph" w:customStyle="1" w:styleId="5E15AC3E6AD04BE2BBE8FFC60CE11318">
    <w:name w:val="5E15AC3E6AD04BE2BBE8FFC60CE11318"/>
  </w:style>
  <w:style w:type="paragraph" w:customStyle="1" w:styleId="DE6950585E0A4DC2B45E98D0550D1001">
    <w:name w:val="DE6950585E0A4DC2B45E98D0550D1001"/>
  </w:style>
  <w:style w:type="paragraph" w:customStyle="1" w:styleId="3D41C7334EDA4E85BA96E8A59C8C0751">
    <w:name w:val="3D41C7334EDA4E85BA96E8A59C8C0751"/>
  </w:style>
  <w:style w:type="paragraph" w:customStyle="1" w:styleId="6396AA26A9334C04808264E3C743DDEB">
    <w:name w:val="6396AA26A9334C04808264E3C743DDEB"/>
  </w:style>
  <w:style w:type="paragraph" w:customStyle="1" w:styleId="3BB143DE15A746838BDBE983FA07ED1F">
    <w:name w:val="3BB143DE15A746838BDBE983FA07ED1F"/>
  </w:style>
  <w:style w:type="paragraph" w:customStyle="1" w:styleId="14E34AE6E7944C22B9B2FA122E674710">
    <w:name w:val="14E34AE6E7944C22B9B2FA122E674710"/>
  </w:style>
  <w:style w:type="paragraph" w:customStyle="1" w:styleId="F86C899CD41C49D89E79D25692D25F7F">
    <w:name w:val="F86C899CD41C49D89E79D25692D25F7F"/>
  </w:style>
  <w:style w:type="paragraph" w:customStyle="1" w:styleId="4D649E4EFD2445ABBAAC7090A4DC7846">
    <w:name w:val="4D649E4EFD2445ABBAAC7090A4DC7846"/>
  </w:style>
  <w:style w:type="paragraph" w:customStyle="1" w:styleId="4F4400C17E2B4567918FF601E0C8603B">
    <w:name w:val="4F4400C17E2B4567918FF601E0C8603B"/>
  </w:style>
  <w:style w:type="paragraph" w:customStyle="1" w:styleId="44277D6585FA439580067DD9820621D4">
    <w:name w:val="44277D6585FA439580067DD9820621D4"/>
  </w:style>
  <w:style w:type="paragraph" w:customStyle="1" w:styleId="CD9A05B0776444E19D06F002F52175BC">
    <w:name w:val="CD9A05B0776444E19D06F002F52175BC"/>
  </w:style>
  <w:style w:type="paragraph" w:customStyle="1" w:styleId="FC4FA0B9395343E2AD189017DB030076">
    <w:name w:val="FC4FA0B9395343E2AD189017DB030076"/>
  </w:style>
  <w:style w:type="paragraph" w:customStyle="1" w:styleId="A0FA9E24E82648759C057D1BB68F13EE">
    <w:name w:val="A0FA9E24E82648759C057D1BB68F13EE"/>
  </w:style>
  <w:style w:type="paragraph" w:customStyle="1" w:styleId="59A967A092EF49FEB1209A0B505CFA0D">
    <w:name w:val="59A967A092EF49FEB1209A0B505CFA0D"/>
  </w:style>
  <w:style w:type="paragraph" w:customStyle="1" w:styleId="E6F8B9BFBC0742718E549D79943DB199">
    <w:name w:val="E6F8B9BFBC0742718E549D79943DB199"/>
  </w:style>
  <w:style w:type="paragraph" w:customStyle="1" w:styleId="6138653231CA4FF983178CC44CCF3410">
    <w:name w:val="6138653231CA4FF983178CC44CCF3410"/>
  </w:style>
  <w:style w:type="paragraph" w:customStyle="1" w:styleId="91013AD7F1C14EC8A973C71A6F3ABA24">
    <w:name w:val="91013AD7F1C14EC8A973C71A6F3ABA24"/>
  </w:style>
  <w:style w:type="paragraph" w:customStyle="1" w:styleId="B9534B2A119241729F97CB5994FB1427">
    <w:name w:val="B9534B2A119241729F97CB5994FB1427"/>
  </w:style>
  <w:style w:type="paragraph" w:customStyle="1" w:styleId="8D750F1A6D244A128EAD9AF882133BE4">
    <w:name w:val="8D750F1A6D244A128EAD9AF882133BE4"/>
  </w:style>
  <w:style w:type="paragraph" w:customStyle="1" w:styleId="AE551FAE59CC434E8250803B30804A46">
    <w:name w:val="AE551FAE59CC434E8250803B30804A46"/>
  </w:style>
  <w:style w:type="paragraph" w:customStyle="1" w:styleId="2AA4BAAC50E144E49B554C3575DE8C49">
    <w:name w:val="2AA4BAAC50E144E49B554C3575DE8C49"/>
  </w:style>
  <w:style w:type="paragraph" w:customStyle="1" w:styleId="DDC7E28680084E34852DCE1A89663AF8">
    <w:name w:val="DDC7E28680084E34852DCE1A89663AF8"/>
  </w:style>
  <w:style w:type="paragraph" w:customStyle="1" w:styleId="8FD6D7D6AB6643658FAFB524F7804494">
    <w:name w:val="8FD6D7D6AB6643658FAFB524F7804494"/>
  </w:style>
  <w:style w:type="paragraph" w:customStyle="1" w:styleId="3A0D256606C14FA085B237A2296F5288">
    <w:name w:val="3A0D256606C14FA085B237A2296F5288"/>
  </w:style>
  <w:style w:type="paragraph" w:customStyle="1" w:styleId="B752A0E4DD0B422FB488F215B0A5927B">
    <w:name w:val="B752A0E4DD0B422FB488F215B0A5927B"/>
  </w:style>
  <w:style w:type="paragraph" w:customStyle="1" w:styleId="EB4D94A176834C6C8E4F67D286569872">
    <w:name w:val="EB4D94A176834C6C8E4F67D286569872"/>
  </w:style>
  <w:style w:type="paragraph" w:customStyle="1" w:styleId="59DAFC730535439FA6CEF995C90A2518">
    <w:name w:val="59DAFC730535439FA6CEF995C90A2518"/>
  </w:style>
  <w:style w:type="character" w:styleId="Strong">
    <w:name w:val="Strong"/>
    <w:basedOn w:val="DefaultParagraphFont"/>
    <w:uiPriority w:val="10"/>
    <w:unhideWhenUsed/>
    <w:qFormat/>
    <w:rPr>
      <w:b/>
      <w:bCs/>
    </w:rPr>
  </w:style>
  <w:style w:type="paragraph" w:customStyle="1" w:styleId="A7AD075033CC4AD4A4751901BBBADAF5">
    <w:name w:val="A7AD075033CC4AD4A4751901BBBADAF5"/>
  </w:style>
  <w:style w:type="paragraph" w:customStyle="1" w:styleId="9ACAC591C17C46B58F70D0AF9BE39114">
    <w:name w:val="9ACAC591C17C46B58F70D0AF9BE39114"/>
  </w:style>
  <w:style w:type="paragraph" w:customStyle="1" w:styleId="292967B539CA44D183E31E47630E53D1">
    <w:name w:val="292967B539CA44D183E31E47630E53D1"/>
  </w:style>
  <w:style w:type="paragraph" w:customStyle="1" w:styleId="27B75BA14F114ABA825E08BA7BC4A0EB">
    <w:name w:val="27B75BA14F114ABA825E08BA7BC4A0EB"/>
  </w:style>
  <w:style w:type="paragraph" w:customStyle="1" w:styleId="57AB0E1901E54BF3BE11B65041524EB8">
    <w:name w:val="57AB0E1901E54BF3BE11B65041524EB8"/>
  </w:style>
  <w:style w:type="paragraph" w:customStyle="1" w:styleId="E17D8C39D3C543C3B8499DBA79F9D3B3">
    <w:name w:val="E17D8C39D3C543C3B8499DBA79F9D3B3"/>
  </w:style>
  <w:style w:type="paragraph" w:customStyle="1" w:styleId="730503E00EBE48CC854E4C57B498FCFB">
    <w:name w:val="730503E00EBE48CC854E4C57B498FCFB"/>
  </w:style>
  <w:style w:type="paragraph" w:customStyle="1" w:styleId="AAA8E85AECBA4F72922407C6BC150731">
    <w:name w:val="AAA8E85AECBA4F72922407C6BC150731"/>
  </w:style>
  <w:style w:type="paragraph" w:customStyle="1" w:styleId="4496B5E7EFC9460CB3A79F122B4CE5BC">
    <w:name w:val="4496B5E7EFC9460CB3A79F122B4CE5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f9b5e87859ce6d7eedbdc6e4e4205c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a5e0075ee7624d6a846e01eb6183742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2E4477-4021-4411-854B-F2D2ED2DB1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36DAAD-5452-4B96-B71A-607E2183F6AE}">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2110559C-1E63-4E86-9D67-8A573463C0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Statement of Work (Red design).dotx</Template>
  <TotalTime>0</TotalTime>
  <Pages>1</Pages>
  <Words>279</Words>
  <Characters>1591</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&lt;Period of Performance&gt;</vt:lpstr>
      <vt:lpstr>&lt;Engagement Resources&gt;</vt:lpstr>
      <vt:lpstr>&lt;Scope of Work&gt;</vt:lpstr>
      <vt:lpstr>&lt;Deliverable Materials&gt;</vt:lpstr>
      <vt:lpstr>&lt;Contractor Responsibilities&gt;</vt:lpstr>
      <vt:lpstr>&lt;Client Responsibilities&gt;</vt:lpstr>
      <vt:lpstr>&lt;Fee Schedule&gt;</vt:lpstr>
      <vt:lpstr>&lt;Out-of-Pocket Expenses / Invoice Procedures&gt;</vt:lpstr>
      <vt:lpstr>&lt;Completion Criteria&gt;</vt:lpstr>
      <vt:lpstr>&lt;Assumptions&gt;</vt:lpstr>
      <vt:lpstr>&lt;Project Change Control Procedure&gt;</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2020-07-03T19:55:00Z</dcterms:created>
  <dcterms:modified xsi:type="dcterms:W3CDTF">2020-07-03T19:55:00Z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