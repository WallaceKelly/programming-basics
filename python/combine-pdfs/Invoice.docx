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235"/>
        <w:gridCol w:w="112"/>
        <w:gridCol w:w="1184"/>
        <w:gridCol w:w="1305"/>
        <w:gridCol w:w="7625"/>
        <w:gridCol w:w="339"/>
      </w:tblGrid>
      <w:tr w:rsidR="00236B30" w:rsidRPr="00665473" w14:paraId="39F219A7" w14:textId="77777777" w:rsidTr="00141CDF">
        <w:trPr>
          <w:trHeight w:val="851"/>
        </w:trPr>
        <w:tc>
          <w:tcPr>
            <w:tcW w:w="109" w:type="pct"/>
            <w:shd w:val="clear" w:color="auto" w:fill="auto"/>
          </w:tcPr>
          <w:p w14:paraId="4102F6F4" w14:textId="77777777" w:rsidR="00236B30" w:rsidRPr="00D04043" w:rsidRDefault="00236B30" w:rsidP="0063317A">
            <w:pPr>
              <w:jc w:val="right"/>
            </w:pPr>
            <w:bookmarkStart w:id="0" w:name="_Hlk5638118"/>
          </w:p>
        </w:tc>
        <w:tc>
          <w:tcPr>
            <w:tcW w:w="600" w:type="pct"/>
            <w:gridSpan w:val="2"/>
            <w:shd w:val="clear" w:color="auto" w:fill="auto"/>
          </w:tcPr>
          <w:p w14:paraId="29C8B54D" w14:textId="77777777" w:rsidR="00236B30" w:rsidRPr="00D04043" w:rsidRDefault="00236B30" w:rsidP="0063317A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48086D" wp14:editId="5D781962">
                  <wp:extent cx="523875" cy="527685"/>
                  <wp:effectExtent l="0" t="0" r="9525" b="5715"/>
                  <wp:docPr id="16" name="Picture 16" descr="Microsoft invoicing icon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hlinkClick r:id="rId10"/>
                          </pic:cNvPr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97" t="20588" r="19971" b="21542"/>
                          <a:stretch/>
                        </pic:blipFill>
                        <pic:spPr bwMode="auto">
                          <a:xfrm>
                            <a:off x="0" y="0"/>
                            <a:ext cx="523875" cy="5276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pct"/>
            <w:gridSpan w:val="3"/>
            <w:shd w:val="clear" w:color="auto" w:fill="auto"/>
          </w:tcPr>
          <w:p w14:paraId="13E00977" w14:textId="42548F2B" w:rsidR="00236B30" w:rsidRPr="00135C67" w:rsidRDefault="005D6EE4" w:rsidP="0063317A">
            <w:pPr>
              <w:rPr>
                <w:color w:val="06BBFF"/>
                <w:sz w:val="28"/>
                <w:szCs w:val="28"/>
              </w:rPr>
            </w:pPr>
            <w:hyperlink r:id="rId12" w:history="1">
              <w:r w:rsidR="00236B30" w:rsidRPr="00135C67">
                <w:rPr>
                  <w:rStyle w:val="Hyperlink"/>
                  <w:sz w:val="28"/>
                  <w:szCs w:val="28"/>
                </w:rPr>
                <w:t>Invoic</w:t>
              </w:r>
              <w:r>
                <w:rPr>
                  <w:rStyle w:val="Hyperlink"/>
                  <w:sz w:val="28"/>
                  <w:szCs w:val="28"/>
                </w:rPr>
                <w:t>e</w:t>
              </w:r>
            </w:hyperlink>
          </w:p>
          <w:p w14:paraId="14D7E071" w14:textId="77777777" w:rsidR="00135C67" w:rsidRPr="00135C67" w:rsidRDefault="00135C67" w:rsidP="00135C67">
            <w:pPr>
              <w:rPr>
                <w:color w:val="auto"/>
              </w:rPr>
            </w:pPr>
            <w:r w:rsidRPr="00135C67">
              <w:rPr>
                <w:color w:val="auto"/>
              </w:rPr>
              <w:fldChar w:fldCharType="begin"/>
            </w:r>
            <w:r w:rsidRPr="00135C67">
              <w:rPr>
                <w:color w:val="auto"/>
              </w:rPr>
              <w:instrText xml:space="preserve"> HYPERLINK "https://products.office.com/en-us/business/microsoft-invoicing/invoice-software" </w:instrText>
            </w:r>
            <w:r w:rsidRPr="00135C67">
              <w:rPr>
                <w:color w:val="auto"/>
              </w:rPr>
              <w:fldChar w:fldCharType="separate"/>
            </w:r>
            <w:r w:rsidRPr="00135C67">
              <w:rPr>
                <w:color w:val="auto"/>
              </w:rPr>
              <w:t>Get paid fast with great looking invoices and online payments.</w:t>
            </w:r>
          </w:p>
          <w:p w14:paraId="38CA0A18" w14:textId="77777777" w:rsidR="00236B30" w:rsidRPr="00135C67" w:rsidRDefault="00135C67" w:rsidP="00135C67">
            <w:pPr>
              <w:rPr>
                <w:color w:val="auto"/>
                <w:sz w:val="14"/>
              </w:rPr>
            </w:pPr>
            <w:r w:rsidRPr="00135C67">
              <w:rPr>
                <w:color w:val="auto"/>
                <w:sz w:val="16"/>
              </w:rPr>
              <w:t>Designed for small businesses.</w:t>
            </w:r>
            <w:r w:rsidRPr="00135C67">
              <w:rPr>
                <w:color w:val="auto"/>
              </w:rPr>
              <w:fldChar w:fldCharType="end"/>
            </w:r>
          </w:p>
        </w:tc>
      </w:tr>
      <w:tr w:rsidR="00141CDF" w:rsidRPr="00665473" w14:paraId="1E19A82F" w14:textId="77777777" w:rsidTr="0063317A">
        <w:trPr>
          <w:trHeight w:val="720"/>
        </w:trPr>
        <w:tc>
          <w:tcPr>
            <w:tcW w:w="109" w:type="pct"/>
            <w:shd w:val="clear" w:color="auto" w:fill="auto"/>
          </w:tcPr>
          <w:p w14:paraId="17CEFAD4" w14:textId="77777777" w:rsidR="00141CDF" w:rsidRPr="00D04043" w:rsidRDefault="00141CDF" w:rsidP="0063317A">
            <w:pPr>
              <w:jc w:val="right"/>
            </w:pPr>
          </w:p>
        </w:tc>
        <w:tc>
          <w:tcPr>
            <w:tcW w:w="4891" w:type="pct"/>
            <w:gridSpan w:val="5"/>
            <w:shd w:val="clear" w:color="auto" w:fill="auto"/>
          </w:tcPr>
          <w:p w14:paraId="7A7964B7" w14:textId="77777777" w:rsidR="00141CDF" w:rsidRPr="00FF73BE" w:rsidRDefault="005D6EE4" w:rsidP="0063317A">
            <w:pPr>
              <w:ind w:left="292"/>
              <w:rPr>
                <w:rStyle w:val="Hyperlink"/>
                <w:sz w:val="14"/>
              </w:rPr>
            </w:pPr>
            <w:hyperlink r:id="rId13" w:history="1">
              <w:r w:rsidR="00141CDF" w:rsidRPr="00FF73BE">
                <w:rPr>
                  <w:rStyle w:val="Hyperlink"/>
                  <w:sz w:val="14"/>
                </w:rPr>
                <w:t>Tired of doing invoices manually? Do you want to get paid earlier? Sign up for Microsoft Invoicing today.</w:t>
              </w:r>
            </w:hyperlink>
          </w:p>
        </w:tc>
      </w:tr>
      <w:bookmarkEnd w:id="0"/>
      <w:tr w:rsidR="00236B30" w:rsidRPr="002D3842" w14:paraId="1006649D" w14:textId="77777777" w:rsidTr="0025597C">
        <w:trPr>
          <w:trHeight w:val="851"/>
        </w:trPr>
        <w:tc>
          <w:tcPr>
            <w:tcW w:w="161" w:type="pct"/>
            <w:gridSpan w:val="2"/>
            <w:shd w:val="clear" w:color="auto" w:fill="auto"/>
          </w:tcPr>
          <w:p w14:paraId="5955D589" w14:textId="77777777" w:rsidR="00236B30" w:rsidRPr="002D3842" w:rsidRDefault="00236B30" w:rsidP="00CF31BB">
            <w:pPr>
              <w:pStyle w:val="Title"/>
            </w:pPr>
          </w:p>
        </w:tc>
        <w:tc>
          <w:tcPr>
            <w:tcW w:w="1152" w:type="pct"/>
            <w:gridSpan w:val="2"/>
            <w:shd w:val="clear" w:color="auto" w:fill="1F497D" w:themeFill="text2"/>
            <w:vAlign w:val="center"/>
          </w:tcPr>
          <w:p w14:paraId="4CEDC707" w14:textId="77777777" w:rsidR="00236B30" w:rsidRPr="00E61D15" w:rsidRDefault="005D6EE4" w:rsidP="0035052D">
            <w:pPr>
              <w:pStyle w:val="Title"/>
            </w:pPr>
            <w:sdt>
              <w:sdtPr>
                <w:id w:val="-1479300287"/>
                <w:placeholder>
                  <w:docPart w:val="A0DE188D475E481F9866E29CE7CF506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36B30" w:rsidRPr="007D615B">
                  <w:t>Invoice</w:t>
                </w:r>
              </w:sdtContent>
            </w:sdt>
          </w:p>
        </w:tc>
        <w:tc>
          <w:tcPr>
            <w:tcW w:w="3530" w:type="pct"/>
            <w:shd w:val="clear" w:color="auto" w:fill="auto"/>
          </w:tcPr>
          <w:p w14:paraId="58F944B6" w14:textId="77777777" w:rsidR="00236B30" w:rsidRPr="002D3842" w:rsidRDefault="00236B30" w:rsidP="00CF31BB">
            <w:pPr>
              <w:pStyle w:val="Title"/>
            </w:pPr>
          </w:p>
        </w:tc>
        <w:tc>
          <w:tcPr>
            <w:tcW w:w="157" w:type="pct"/>
            <w:shd w:val="clear" w:color="auto" w:fill="auto"/>
          </w:tcPr>
          <w:p w14:paraId="6DCDECE8" w14:textId="77777777" w:rsidR="00236B30" w:rsidRPr="002D3842" w:rsidRDefault="00236B30" w:rsidP="00CF31BB">
            <w:pPr>
              <w:pStyle w:val="Title"/>
            </w:pPr>
          </w:p>
        </w:tc>
      </w:tr>
      <w:tr w:rsidR="00BC1B68" w:rsidRPr="002D3842" w14:paraId="226872DF" w14:textId="77777777" w:rsidTr="00554839">
        <w:trPr>
          <w:trHeight w:val="288"/>
        </w:trPr>
        <w:tc>
          <w:tcPr>
            <w:tcW w:w="161" w:type="pct"/>
            <w:gridSpan w:val="2"/>
            <w:shd w:val="clear" w:color="auto" w:fill="auto"/>
          </w:tcPr>
          <w:p w14:paraId="604E96E7" w14:textId="77777777" w:rsidR="00BC1B68" w:rsidRPr="00915359" w:rsidRDefault="00BC1B68" w:rsidP="00915359"/>
        </w:tc>
        <w:tc>
          <w:tcPr>
            <w:tcW w:w="4682" w:type="pct"/>
            <w:gridSpan w:val="3"/>
            <w:shd w:val="clear" w:color="auto" w:fill="auto"/>
          </w:tcPr>
          <w:p w14:paraId="41FFFAC7" w14:textId="77777777" w:rsidR="00BC1B68" w:rsidRPr="00915359" w:rsidRDefault="00BC1B68" w:rsidP="00915359"/>
        </w:tc>
        <w:tc>
          <w:tcPr>
            <w:tcW w:w="157" w:type="pct"/>
            <w:shd w:val="clear" w:color="auto" w:fill="auto"/>
          </w:tcPr>
          <w:p w14:paraId="14447C7D" w14:textId="77777777" w:rsidR="00BC1B68" w:rsidRPr="00915359" w:rsidRDefault="00BC1B68" w:rsidP="00915359"/>
        </w:tc>
      </w:tr>
      <w:tr w:rsidR="00265218" w:rsidRPr="002D3842" w14:paraId="3730663E" w14:textId="77777777" w:rsidTr="00554839">
        <w:trPr>
          <w:trHeight w:val="9908"/>
        </w:trPr>
        <w:tc>
          <w:tcPr>
            <w:tcW w:w="161" w:type="pct"/>
            <w:gridSpan w:val="2"/>
            <w:shd w:val="clear" w:color="auto" w:fill="auto"/>
          </w:tcPr>
          <w:p w14:paraId="1C0B95FA" w14:textId="77777777" w:rsidR="00265218" w:rsidRPr="002D3842" w:rsidRDefault="00265218" w:rsidP="00CF31BB"/>
        </w:tc>
        <w:tc>
          <w:tcPr>
            <w:tcW w:w="4682" w:type="pct"/>
            <w:gridSpan w:val="3"/>
            <w:shd w:val="clear" w:color="auto" w:fill="auto"/>
          </w:tcPr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300"/>
              <w:gridCol w:w="1339"/>
              <w:gridCol w:w="300"/>
              <w:gridCol w:w="3065"/>
            </w:tblGrid>
            <w:tr w:rsidR="00E141F4" w:rsidRPr="001716E3" w14:paraId="57610841" w14:textId="77777777" w:rsidTr="007C63FD">
              <w:trPr>
                <w:trHeight w:val="1098"/>
              </w:trPr>
              <w:tc>
                <w:tcPr>
                  <w:tcW w:w="4893" w:type="dxa"/>
                </w:tcPr>
                <w:p w14:paraId="03855DCF" w14:textId="77777777" w:rsidR="007C63FD" w:rsidRPr="007D615B" w:rsidRDefault="005D6EE4" w:rsidP="007D615B">
                  <w:sdt>
                    <w:sdtPr>
                      <w:rPr>
                        <w:lang w:eastAsia="ja-JP"/>
                      </w:rPr>
                      <w:id w:val="-2089215908"/>
                      <w:placeholder>
                        <w:docPart w:val="FA4063CDB44C4E22972E2FD3832C07F9"/>
                      </w:placeholder>
                      <w:temporary/>
                      <w:showingPlcHdr/>
                      <w15:appearance w15:val="hidden"/>
                      <w:text/>
                    </w:sdtPr>
                    <w:sdtEndPr>
                      <w:rPr>
                        <w:lang w:eastAsia="en-US"/>
                      </w:rPr>
                    </w:sdtEndPr>
                    <w:sdtContent>
                      <w:r w:rsidR="007C63FD" w:rsidRPr="007D615B">
                        <w:t>Street Address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id w:val="868114405"/>
                      <w:placeholder>
                        <w:docPart w:val="8D4E5A8761DC446D9E1CD375A491B1FF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City, ST ZIP Code</w:t>
                      </w:r>
                    </w:sdtContent>
                  </w:sdt>
                  <w:r w:rsidR="007C63FD" w:rsidRPr="007D615B">
                    <w:t xml:space="preserve"> </w:t>
                  </w:r>
                </w:p>
                <w:p w14:paraId="2E6C7457" w14:textId="77777777" w:rsidR="00E141F4" w:rsidRPr="001716E3" w:rsidRDefault="005D6EE4" w:rsidP="007D615B">
                  <w:pPr>
                    <w:rPr>
                      <w:b/>
                      <w:szCs w:val="20"/>
                    </w:rPr>
                  </w:pPr>
                  <w:sdt>
                    <w:sdtPr>
                      <w:id w:val="-1675721086"/>
                      <w:placeholder>
                        <w:docPart w:val="7AF24D3B8DB24752A03FB87271026214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Phone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id w:val="-1099720302"/>
                      <w:placeholder>
                        <w:docPart w:val="53B9D6092A994DC49AD61885D4C32DA8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Enter phone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id w:val="-195703759"/>
                      <w:placeholder>
                        <w:docPart w:val="872A129134674EB1A656F43356B8B25F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|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id w:val="676844543"/>
                      <w:placeholder>
                        <w:docPart w:val="371CAA176C254E3EAD8EF40B94173751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Fax Enter fax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id w:val="235128162"/>
                      <w:placeholder>
                        <w:docPart w:val="4E80B3C4E6824B88A55ED5A41ED1D25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Email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id w:val="1590804969"/>
                      <w:placeholder>
                        <w:docPart w:val="5397E3AC04D94E4FB6FC456E833BCF1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|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id w:val="1498695536"/>
                      <w:placeholder>
                        <w:docPart w:val="DB662EAE54A443E4AFCD7D32EF85438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Website</w:t>
                      </w:r>
                    </w:sdtContent>
                  </w:sdt>
                </w:p>
              </w:tc>
              <w:tc>
                <w:tcPr>
                  <w:tcW w:w="300" w:type="dxa"/>
                </w:tcPr>
                <w:p w14:paraId="11B7F28B" w14:textId="77777777" w:rsidR="00E141F4" w:rsidRPr="001716E3" w:rsidRDefault="00E141F4" w:rsidP="00915359">
                  <w:pPr>
                    <w:pStyle w:val="BoldText"/>
                    <w:rPr>
                      <w:szCs w:val="20"/>
                    </w:rPr>
                  </w:pPr>
                </w:p>
              </w:tc>
              <w:tc>
                <w:tcPr>
                  <w:tcW w:w="4704" w:type="dxa"/>
                  <w:gridSpan w:val="3"/>
                  <w:vAlign w:val="center"/>
                </w:tcPr>
                <w:p w14:paraId="58E0762B" w14:textId="77777777" w:rsidR="007C63FD" w:rsidRPr="007D615B" w:rsidRDefault="005D6EE4" w:rsidP="007D615B">
                  <w:pPr>
                    <w:pStyle w:val="BlueBoldText"/>
                  </w:pPr>
                  <w:sdt>
                    <w:sdtPr>
                      <w:id w:val="768430289"/>
                      <w:placeholder>
                        <w:docPart w:val="FE195CEF72A4412980B4EC6D3321F16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INVOICE #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rPr>
                        <w:rStyle w:val="Strong"/>
                      </w:rPr>
                      <w:id w:val="1542630334"/>
                      <w:placeholder>
                        <w:docPart w:val="B8AF8A7281F0486F93B6D48CA2978D4B"/>
                      </w:placeholder>
                      <w:temporary/>
                      <w:showingPlcHdr/>
                      <w15:appearance w15:val="hidden"/>
                      <w:text/>
                    </w:sdtPr>
                    <w:sdtEndPr>
                      <w:rPr>
                        <w:rStyle w:val="DefaultParagraphFont"/>
                        <w:bCs/>
                        <w:color w:val="1F497D" w:themeColor="text2"/>
                      </w:rPr>
                    </w:sdtEndPr>
                    <w:sdtContent>
                      <w:r w:rsidR="007C63FD" w:rsidRPr="007D615B">
                        <w:rPr>
                          <w:rStyle w:val="Strong"/>
                        </w:rPr>
                        <w:t>Invoice No</w:t>
                      </w:r>
                    </w:sdtContent>
                  </w:sdt>
                </w:p>
                <w:p w14:paraId="362227E3" w14:textId="77777777" w:rsidR="00E141F4" w:rsidRPr="007D615B" w:rsidRDefault="005D6EE4" w:rsidP="007D615B">
                  <w:pPr>
                    <w:pStyle w:val="BlueBoldText"/>
                  </w:pPr>
                  <w:sdt>
                    <w:sdtPr>
                      <w:id w:val="548276371"/>
                      <w:placeholder>
                        <w:docPart w:val="5ED2A0584369489C9A77B5A7285A8229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7C63FD" w:rsidRPr="007D615B">
                        <w:t>DATE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rPr>
                        <w:rStyle w:val="Strong"/>
                      </w:rPr>
                      <w:id w:val="-940912067"/>
                      <w:placeholder>
                        <w:docPart w:val="08D348CAB251453BA9DF5763B823C2A1"/>
                      </w:placeholder>
                      <w:temporary/>
                      <w:showingPlcHdr/>
                      <w15:appearance w15:val="hidden"/>
                      <w:text/>
                    </w:sdtPr>
                    <w:sdtEndPr>
                      <w:rPr>
                        <w:rStyle w:val="DefaultParagraphFont"/>
                        <w:bCs/>
                        <w:color w:val="1F497D" w:themeColor="text2"/>
                      </w:rPr>
                    </w:sdtEndPr>
                    <w:sdtContent>
                      <w:r w:rsidR="007C63FD" w:rsidRPr="007D615B">
                        <w:rPr>
                          <w:rStyle w:val="Strong"/>
                        </w:rPr>
                        <w:t>Enter date</w:t>
                      </w:r>
                    </w:sdtContent>
                  </w:sdt>
                </w:p>
              </w:tc>
            </w:tr>
            <w:tr w:rsidR="00554839" w:rsidRPr="001716E3" w14:paraId="4E42AE92" w14:textId="77777777" w:rsidTr="007C63FD">
              <w:trPr>
                <w:trHeight w:val="1670"/>
              </w:trPr>
              <w:tc>
                <w:tcPr>
                  <w:tcW w:w="4893" w:type="dxa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408688D2" w14:textId="77777777" w:rsidR="007C63FD" w:rsidRPr="007D615B" w:rsidRDefault="005D6EE4" w:rsidP="007D615B">
                  <w:pPr>
                    <w:pStyle w:val="BlueBoldText"/>
                  </w:pPr>
                  <w:sdt>
                    <w:sdtPr>
                      <w:alias w:val="To:"/>
                      <w:tag w:val="To:"/>
                      <w:id w:val="-607115967"/>
                      <w:placeholder>
                        <w:docPart w:val="9948DD22BF544309A3ADE2F5AB4416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TO</w:t>
                      </w:r>
                    </w:sdtContent>
                  </w:sdt>
                  <w:r w:rsidR="007C63FD" w:rsidRPr="007D615B">
                    <w:t>:</w:t>
                  </w:r>
                </w:p>
                <w:p w14:paraId="043BA6A7" w14:textId="77777777" w:rsidR="00554839" w:rsidRPr="001716E3" w:rsidRDefault="005D6EE4" w:rsidP="007D615B">
                  <w:pPr>
                    <w:pStyle w:val="BoldText"/>
                    <w:rPr>
                      <w:szCs w:val="20"/>
                      <w:lang w:eastAsia="ja-JP"/>
                    </w:rPr>
                  </w:pPr>
                  <w:sdt>
                    <w:sdtPr>
                      <w:alias w:val="Enter recipient name:"/>
                      <w:tag w:val="Enter recipient name:"/>
                      <w:id w:val="830646394"/>
                      <w:placeholder>
                        <w:docPart w:val="4C6A19683B2E4D5F9035CA7F7AAD69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Name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alias w:val="Enter company name:"/>
                      <w:tag w:val="Enter company name:"/>
                      <w:id w:val="-1348098853"/>
                      <w:placeholder>
                        <w:docPart w:val="90C21772F8F54F968832CE0391E91D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Company Name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alias w:val="Enter recipient street address:"/>
                      <w:tag w:val="Enter recipient street address:"/>
                      <w:id w:val="-701479122"/>
                      <w:placeholder>
                        <w:docPart w:val="3CA5A10D1BB94C0AA273FC2B473456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Street Address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alias w:val="Enter recipient city, st zip code:"/>
                      <w:tag w:val="Enter recipient city, st zip code:"/>
                      <w:id w:val="123358948"/>
                      <w:placeholder>
                        <w:docPart w:val="306BB270B7E843B0871432C5D2F219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City, ST ZIP Code</w:t>
                      </w:r>
                    </w:sdtContent>
                  </w:sdt>
                  <w:r w:rsidR="007C63FD" w:rsidRPr="007D615B">
                    <w:br/>
                  </w:r>
                  <w:sdt>
                    <w:sdtPr>
                      <w:alias w:val="Phone:"/>
                      <w:tag w:val="Phone:"/>
                      <w:id w:val="-1672017881"/>
                      <w:placeholder>
                        <w:docPart w:val="600F01D0090645E6B3F934D8D7AEAD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Phone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alias w:val="Enter recipient phone:"/>
                      <w:tag w:val="Enter recipient phone:"/>
                      <w:id w:val="-543283377"/>
                      <w:placeholder>
                        <w:docPart w:val="70FE1EAEAFD843D9BF8123D69C9A3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Enter phone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alias w:val="Separator:"/>
                      <w:tag w:val="Separator:"/>
                      <w:id w:val="809518463"/>
                      <w:placeholder>
                        <w:docPart w:val="97728C3615764241824583F3213E3B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|</w:t>
                      </w:r>
                    </w:sdtContent>
                  </w:sdt>
                  <w:r w:rsidR="007C63FD" w:rsidRPr="007D615B">
                    <w:t xml:space="preserve"> </w:t>
                  </w:r>
                  <w:sdt>
                    <w:sdtPr>
                      <w:alias w:val="Enter recipient email:"/>
                      <w:tag w:val="Enter recipient email:"/>
                      <w:id w:val="1478495789"/>
                      <w:placeholder>
                        <w:docPart w:val="C5766B4341EC418DA0AD82A2A01C38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C63FD" w:rsidRPr="007D615B">
                        <w:t>Email</w:t>
                      </w:r>
                    </w:sdtContent>
                  </w:sdt>
                </w:p>
              </w:tc>
              <w:tc>
                <w:tcPr>
                  <w:tcW w:w="300" w:type="dxa"/>
                </w:tcPr>
                <w:p w14:paraId="7F74F748" w14:textId="77777777" w:rsidR="00554839" w:rsidRPr="001716E3" w:rsidRDefault="00554839" w:rsidP="00915359">
                  <w:pPr>
                    <w:pStyle w:val="BoldText"/>
                    <w:rPr>
                      <w:szCs w:val="20"/>
                    </w:rPr>
                  </w:pPr>
                </w:p>
              </w:tc>
              <w:tc>
                <w:tcPr>
                  <w:tcW w:w="4704" w:type="dxa"/>
                  <w:gridSpan w:val="3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  <w:vAlign w:val="center"/>
                </w:tcPr>
                <w:p w14:paraId="453F8236" w14:textId="77777777" w:rsidR="00554839" w:rsidRPr="007D615B" w:rsidRDefault="005D6EE4" w:rsidP="007D615B">
                  <w:pPr>
                    <w:pStyle w:val="BoldText"/>
                  </w:pPr>
                  <w:sdt>
                    <w:sdtPr>
                      <w:alias w:val="For:"/>
                      <w:tag w:val="For:"/>
                      <w:id w:val="-154154067"/>
                      <w:placeholder>
                        <w:docPart w:val="AD23272E25D141D484E0F40F0B1773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7D615B">
                        <w:t>FOR</w:t>
                      </w:r>
                    </w:sdtContent>
                  </w:sdt>
                  <w:r w:rsidR="00554839" w:rsidRPr="007D615B">
                    <w:t xml:space="preserve"> </w:t>
                  </w:r>
                  <w:sdt>
                    <w:sdtPr>
                      <w:alias w:val="Enter project or service description:"/>
                      <w:tag w:val="Enter project or service description:"/>
                      <w:id w:val="2090110143"/>
                      <w:placeholder>
                        <w:docPart w:val="B6CF7147B93D4D1AB3D5070B535CF2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7D615B">
                        <w:t>Project or service description</w:t>
                      </w:r>
                    </w:sdtContent>
                  </w:sdt>
                </w:p>
                <w:p w14:paraId="3073319A" w14:textId="77777777" w:rsidR="00554839" w:rsidRPr="007D615B" w:rsidRDefault="005D6EE4" w:rsidP="007D615B">
                  <w:pPr>
                    <w:pStyle w:val="BoldText"/>
                  </w:pPr>
                  <w:sdt>
                    <w:sdtPr>
                      <w:alias w:val="P.O.:"/>
                      <w:tag w:val="P.O.:"/>
                      <w:id w:val="823704961"/>
                      <w:placeholder>
                        <w:docPart w:val="5F7B026EC4FB46F5A69D837E268184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7D615B">
                        <w:t>P.O.</w:t>
                      </w:r>
                    </w:sdtContent>
                  </w:sdt>
                  <w:r w:rsidR="00554839" w:rsidRPr="007D615B">
                    <w:t xml:space="preserve"> # </w:t>
                  </w:r>
                  <w:sdt>
                    <w:sdtPr>
                      <w:alias w:val="Enter P.O.:"/>
                      <w:tag w:val="Enter P.O.:"/>
                      <w:id w:val="-816725934"/>
                      <w:placeholder>
                        <w:docPart w:val="FC133BD1675646609DA3FE8BBEA47F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54839" w:rsidRPr="007D615B">
                        <w:t>P.O. #</w:t>
                      </w:r>
                    </w:sdtContent>
                  </w:sdt>
                </w:p>
              </w:tc>
            </w:tr>
            <w:tr w:rsidR="00554839" w:rsidRPr="001716E3" w14:paraId="3B324A64" w14:textId="77777777" w:rsidTr="007C63FD">
              <w:trPr>
                <w:trHeight w:val="340"/>
              </w:trPr>
              <w:tc>
                <w:tcPr>
                  <w:tcW w:w="6532" w:type="dxa"/>
                  <w:gridSpan w:val="3"/>
                  <w:tcBorders>
                    <w:top w:val="single" w:sz="18" w:space="0" w:color="1F497D" w:themeColor="text2"/>
                  </w:tcBorders>
                  <w:shd w:val="clear" w:color="auto" w:fill="1F497D" w:themeFill="text2"/>
                </w:tcPr>
                <w:p w14:paraId="6F2FF7C5" w14:textId="77777777" w:rsidR="00554839" w:rsidRPr="007D615B" w:rsidRDefault="005D6EE4" w:rsidP="007D615B">
                  <w:pPr>
                    <w:pStyle w:val="Heading1"/>
                  </w:pPr>
                  <w:sdt>
                    <w:sdtPr>
                      <w:alias w:val="Description:"/>
                      <w:tag w:val="Description:"/>
                      <w:id w:val="-781729456"/>
                      <w:placeholder>
                        <w:docPart w:val="FBBBD12D4D334FA088925CCE5A174C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36A1" w:rsidRPr="007D615B">
                        <w:t>Description</w:t>
                      </w:r>
                    </w:sdtContent>
                  </w:sdt>
                </w:p>
              </w:tc>
              <w:tc>
                <w:tcPr>
                  <w:tcW w:w="300" w:type="dxa"/>
                  <w:tcBorders>
                    <w:top w:val="single" w:sz="18" w:space="0" w:color="1F497D" w:themeColor="text2"/>
                  </w:tcBorders>
                  <w:shd w:val="clear" w:color="auto" w:fill="1F497D" w:themeFill="text2"/>
                </w:tcPr>
                <w:p w14:paraId="1E412D84" w14:textId="77777777" w:rsidR="00554839" w:rsidRPr="007D615B" w:rsidRDefault="00554839" w:rsidP="007D615B">
                  <w:pPr>
                    <w:pStyle w:val="Heading1"/>
                  </w:pPr>
                </w:p>
              </w:tc>
              <w:tc>
                <w:tcPr>
                  <w:tcW w:w="3065" w:type="dxa"/>
                  <w:tcBorders>
                    <w:top w:val="single" w:sz="18" w:space="0" w:color="1F497D" w:themeColor="text2"/>
                  </w:tcBorders>
                  <w:shd w:val="clear" w:color="auto" w:fill="1F497D" w:themeFill="text2"/>
                </w:tcPr>
                <w:p w14:paraId="457BD8A0" w14:textId="77777777" w:rsidR="00554839" w:rsidRPr="007D615B" w:rsidRDefault="005D6EE4" w:rsidP="007D615B">
                  <w:pPr>
                    <w:pStyle w:val="Heading1"/>
                  </w:pPr>
                  <w:sdt>
                    <w:sdtPr>
                      <w:alias w:val="Amount:"/>
                      <w:tag w:val="Amount:"/>
                      <w:id w:val="-255756184"/>
                      <w:placeholder>
                        <w:docPart w:val="38A7243FEC7D455AB3B3C8C93813C3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036A1" w:rsidRPr="007D615B">
                        <w:t>Amount</w:t>
                      </w:r>
                    </w:sdtContent>
                  </w:sdt>
                </w:p>
              </w:tc>
            </w:tr>
            <w:tr w:rsidR="004036A1" w:rsidRPr="001716E3" w14:paraId="4823099A" w14:textId="77777777" w:rsidTr="007C63FD">
              <w:trPr>
                <w:trHeight w:val="340"/>
              </w:trPr>
              <w:sdt>
                <w:sdtPr>
                  <w:id w:val="1190802549"/>
                  <w:placeholder>
                    <w:docPart w:val="33221274CC5C4E39B54F3DE89938530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bottom w:val="single" w:sz="8" w:space="0" w:color="808080" w:themeColor="background1" w:themeShade="80"/>
                      </w:tcBorders>
                    </w:tcPr>
                    <w:p w14:paraId="135CB71F" w14:textId="77777777" w:rsidR="004036A1" w:rsidRPr="007D615B" w:rsidRDefault="004036A1" w:rsidP="007D615B">
                      <w:r w:rsidRPr="007D615B">
                        <w:t>Enter description 1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66E9DD1A" w14:textId="77777777" w:rsidR="004036A1" w:rsidRPr="007D615B" w:rsidRDefault="004036A1" w:rsidP="007D615B"/>
              </w:tc>
              <w:sdt>
                <w:sdtPr>
                  <w:id w:val="-153217574"/>
                  <w:placeholder>
                    <w:docPart w:val="6B5F17A1DF7D4ADBA2057B50A8C011C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bottom w:val="single" w:sz="8" w:space="0" w:color="808080" w:themeColor="background1" w:themeShade="80"/>
                      </w:tcBorders>
                    </w:tcPr>
                    <w:p w14:paraId="34D41B2B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6B053000" w14:textId="77777777" w:rsidTr="007C63FD">
              <w:trPr>
                <w:trHeight w:val="340"/>
              </w:trPr>
              <w:sdt>
                <w:sdtPr>
                  <w:id w:val="-368990769"/>
                  <w:placeholder>
                    <w:docPart w:val="D1A639B678D0483C83380FCF55F77D2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03342FA4" w14:textId="77777777" w:rsidR="004036A1" w:rsidRPr="007D615B" w:rsidRDefault="007C63FD" w:rsidP="007D615B">
                      <w:r w:rsidRPr="007D615B">
                        <w:t>Enter description 2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04146021" w14:textId="77777777" w:rsidR="004036A1" w:rsidRPr="007D615B" w:rsidRDefault="004036A1" w:rsidP="007D615B"/>
              </w:tc>
              <w:sdt>
                <w:sdtPr>
                  <w:id w:val="178088999"/>
                  <w:placeholder>
                    <w:docPart w:val="FCC363083FD949C384E8E2DA4B3A79A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1CB8724A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05B35459" w14:textId="77777777" w:rsidTr="007C63FD">
              <w:trPr>
                <w:trHeight w:val="340"/>
              </w:trPr>
              <w:sdt>
                <w:sdtPr>
                  <w:id w:val="-138421312"/>
                  <w:placeholder>
                    <w:docPart w:val="F66B102131114999B876758C9D0FDA7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410F6A9F" w14:textId="77777777" w:rsidR="004036A1" w:rsidRPr="007D615B" w:rsidRDefault="007C63FD" w:rsidP="007D615B">
                      <w:r w:rsidRPr="007D615B">
                        <w:t>Enter description 3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077A2650" w14:textId="77777777" w:rsidR="004036A1" w:rsidRPr="007D615B" w:rsidRDefault="004036A1" w:rsidP="007D615B"/>
              </w:tc>
              <w:sdt>
                <w:sdtPr>
                  <w:id w:val="-1563782124"/>
                  <w:placeholder>
                    <w:docPart w:val="24A88E7D733D4B12BABB23609176253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741C88A7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05B00B57" w14:textId="77777777" w:rsidTr="007C63FD">
              <w:trPr>
                <w:trHeight w:val="340"/>
              </w:trPr>
              <w:sdt>
                <w:sdtPr>
                  <w:id w:val="-1536505991"/>
                  <w:placeholder>
                    <w:docPart w:val="3FD1B7473B69404999287797F3FC333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4BB7A08A" w14:textId="77777777" w:rsidR="004036A1" w:rsidRPr="007D615B" w:rsidRDefault="007C63FD" w:rsidP="007D615B">
                      <w:r w:rsidRPr="007D615B">
                        <w:t>Enter description 4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5E96AF8A" w14:textId="77777777" w:rsidR="004036A1" w:rsidRPr="007D615B" w:rsidRDefault="004036A1" w:rsidP="007D615B"/>
              </w:tc>
              <w:sdt>
                <w:sdtPr>
                  <w:id w:val="1352298652"/>
                  <w:placeholder>
                    <w:docPart w:val="E09D747CBF18415C8519FCACB4E7CD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55D92011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10908F2A" w14:textId="77777777" w:rsidTr="007C63FD">
              <w:trPr>
                <w:trHeight w:val="340"/>
              </w:trPr>
              <w:sdt>
                <w:sdtPr>
                  <w:id w:val="-2051982005"/>
                  <w:placeholder>
                    <w:docPart w:val="EF54B87FC86E4A15A49309168DCACBD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4DAFAFF1" w14:textId="77777777" w:rsidR="004036A1" w:rsidRPr="007D615B" w:rsidRDefault="007C63FD" w:rsidP="007D615B">
                      <w:r w:rsidRPr="007D615B">
                        <w:t>Enter description 5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67FD9840" w14:textId="77777777" w:rsidR="004036A1" w:rsidRPr="007D615B" w:rsidRDefault="004036A1" w:rsidP="007D615B"/>
              </w:tc>
              <w:sdt>
                <w:sdtPr>
                  <w:id w:val="258567229"/>
                  <w:placeholder>
                    <w:docPart w:val="19EFABDE25A0410EB7064D94327A09D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06C6B814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5BF9A896" w14:textId="77777777" w:rsidTr="007C63FD">
              <w:trPr>
                <w:trHeight w:val="340"/>
              </w:trPr>
              <w:sdt>
                <w:sdtPr>
                  <w:id w:val="-483627500"/>
                  <w:placeholder>
                    <w:docPart w:val="0B2BAFD528C3455F95032E5AA873F37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14D10511" w14:textId="77777777" w:rsidR="004036A1" w:rsidRPr="007D615B" w:rsidRDefault="007C63FD" w:rsidP="007D615B">
                      <w:r w:rsidRPr="007D615B">
                        <w:t>Enter description 6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31BC299B" w14:textId="77777777" w:rsidR="004036A1" w:rsidRPr="007D615B" w:rsidRDefault="004036A1" w:rsidP="007D615B"/>
              </w:tc>
              <w:sdt>
                <w:sdtPr>
                  <w:id w:val="1436325773"/>
                  <w:placeholder>
                    <w:docPart w:val="FDBDF051053747B4B9BDD5D31142B03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1A94DD47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29794BFD" w14:textId="77777777" w:rsidTr="007C63FD">
              <w:trPr>
                <w:trHeight w:val="340"/>
              </w:trPr>
              <w:sdt>
                <w:sdtPr>
                  <w:id w:val="1765803414"/>
                  <w:placeholder>
                    <w:docPart w:val="92A3D9310C1C4DE5B001136073BF8645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13C55A63" w14:textId="77777777" w:rsidR="004036A1" w:rsidRPr="007D615B" w:rsidRDefault="007C63FD" w:rsidP="007D615B">
                      <w:r w:rsidRPr="007D615B">
                        <w:t>Enter description 7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15293DEB" w14:textId="77777777" w:rsidR="004036A1" w:rsidRPr="007D615B" w:rsidRDefault="004036A1" w:rsidP="007D615B"/>
              </w:tc>
              <w:sdt>
                <w:sdtPr>
                  <w:id w:val="-1046211887"/>
                  <w:placeholder>
                    <w:docPart w:val="E7C18A16D40140AA8708623955BAFBC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6A390B74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08876B62" w14:textId="77777777" w:rsidTr="007C63FD">
              <w:trPr>
                <w:trHeight w:val="340"/>
              </w:trPr>
              <w:sdt>
                <w:sdtPr>
                  <w:id w:val="1952664741"/>
                  <w:placeholder>
                    <w:docPart w:val="2D019D5244DC4ACB81EE196517578FC1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2D650380" w14:textId="77777777" w:rsidR="004036A1" w:rsidRPr="007D615B" w:rsidRDefault="007C63FD" w:rsidP="007D615B">
                      <w:r w:rsidRPr="007D615B">
                        <w:t>Enter description 8</w:t>
                      </w:r>
                    </w:p>
                  </w:tc>
                </w:sdtContent>
              </w:sdt>
              <w:tc>
                <w:tcPr>
                  <w:tcW w:w="300" w:type="dxa"/>
                </w:tcPr>
                <w:p w14:paraId="17441022" w14:textId="77777777" w:rsidR="004036A1" w:rsidRPr="007D615B" w:rsidRDefault="004036A1" w:rsidP="007D615B"/>
              </w:tc>
              <w:sdt>
                <w:sdtPr>
                  <w:id w:val="-895119597"/>
                  <w:placeholder>
                    <w:docPart w:val="C91B3340EF2B4280B20BCE9A0C1EC9D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8" w:space="0" w:color="808080" w:themeColor="background1" w:themeShade="80"/>
                      </w:tcBorders>
                    </w:tcPr>
                    <w:p w14:paraId="292B9888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4DAF6863" w14:textId="77777777" w:rsidTr="007C63FD">
              <w:trPr>
                <w:trHeight w:val="340"/>
              </w:trPr>
              <w:sdt>
                <w:sdtPr>
                  <w:id w:val="1959679223"/>
                  <w:placeholder>
                    <w:docPart w:val="1094F659D8764E199AE18ED3B9F66C2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8" w:space="0" w:color="808080" w:themeColor="background1" w:themeShade="80"/>
                        <w:bottom w:val="single" w:sz="18" w:space="0" w:color="1F497D" w:themeColor="text2"/>
                      </w:tcBorders>
                    </w:tcPr>
                    <w:p w14:paraId="4E2F3723" w14:textId="77777777" w:rsidR="004036A1" w:rsidRPr="007D615B" w:rsidRDefault="007C63FD" w:rsidP="007D615B">
                      <w:r w:rsidRPr="007D615B">
                        <w:t>Enter description 9</w:t>
                      </w:r>
                    </w:p>
                  </w:tc>
                </w:sdtContent>
              </w:sdt>
              <w:tc>
                <w:tcPr>
                  <w:tcW w:w="300" w:type="dxa"/>
                  <w:tcBorders>
                    <w:bottom w:val="single" w:sz="18" w:space="0" w:color="1F497D" w:themeColor="text2"/>
                  </w:tcBorders>
                </w:tcPr>
                <w:p w14:paraId="04631DD3" w14:textId="77777777" w:rsidR="004036A1" w:rsidRPr="007D615B" w:rsidRDefault="004036A1" w:rsidP="007D615B"/>
              </w:tc>
              <w:sdt>
                <w:sdtPr>
                  <w:id w:val="-53557255"/>
                  <w:placeholder>
                    <w:docPart w:val="FB331BF322A94035A4E241EFBF9E8969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8" w:space="0" w:color="808080" w:themeColor="background1" w:themeShade="80"/>
                        <w:bottom w:val="single" w:sz="18" w:space="0" w:color="1F497D" w:themeColor="text2"/>
                      </w:tcBorders>
                    </w:tcPr>
                    <w:p w14:paraId="697BCE8A" w14:textId="77777777" w:rsidR="004036A1" w:rsidRPr="007D615B" w:rsidRDefault="007C63FD" w:rsidP="007D615B">
                      <w:r w:rsidRPr="007D615B">
                        <w:t>Enter amount</w:t>
                      </w:r>
                    </w:p>
                  </w:tc>
                </w:sdtContent>
              </w:sdt>
            </w:tr>
            <w:tr w:rsidR="004036A1" w:rsidRPr="001716E3" w14:paraId="48442646" w14:textId="77777777" w:rsidTr="007C63FD">
              <w:trPr>
                <w:trHeight w:val="340"/>
              </w:trPr>
              <w:sdt>
                <w:sdtPr>
                  <w:id w:val="-1775160764"/>
                  <w:placeholder>
                    <w:docPart w:val="72A6FD6E6B444C8FAD225B13538E9FD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6532" w:type="dxa"/>
                      <w:gridSpan w:val="3"/>
                      <w:tcBorders>
                        <w:top w:val="single" w:sz="18" w:space="0" w:color="1F497D" w:themeColor="text2"/>
                        <w:bottom w:val="single" w:sz="18" w:space="0" w:color="1F497D" w:themeColor="text2"/>
                      </w:tcBorders>
                    </w:tcPr>
                    <w:p w14:paraId="5D447927" w14:textId="77777777" w:rsidR="004036A1" w:rsidRPr="007D615B" w:rsidRDefault="007C63FD" w:rsidP="007D615B">
                      <w:pPr>
                        <w:pStyle w:val="BlueBoldText"/>
                      </w:pPr>
                      <w:r w:rsidRPr="007D615B">
                        <w:t>Total</w:t>
                      </w:r>
                    </w:p>
                  </w:tc>
                </w:sdtContent>
              </w:sdt>
              <w:tc>
                <w:tcPr>
                  <w:tcW w:w="300" w:type="dxa"/>
                  <w:tcBorders>
                    <w:top w:val="single" w:sz="18" w:space="0" w:color="1F497D" w:themeColor="text2"/>
                    <w:bottom w:val="single" w:sz="18" w:space="0" w:color="1F497D" w:themeColor="text2"/>
                  </w:tcBorders>
                </w:tcPr>
                <w:p w14:paraId="26E8A92F" w14:textId="77777777" w:rsidR="004036A1" w:rsidRPr="007D615B" w:rsidRDefault="004036A1" w:rsidP="007D615B">
                  <w:pPr>
                    <w:pStyle w:val="BlueBoldText"/>
                  </w:pPr>
                </w:p>
              </w:tc>
              <w:sdt>
                <w:sdtPr>
                  <w:id w:val="-1246489578"/>
                  <w:placeholder>
                    <w:docPart w:val="E9C70E040B07431F9BADD75A496A5FB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65" w:type="dxa"/>
                      <w:tcBorders>
                        <w:top w:val="single" w:sz="18" w:space="0" w:color="1F497D" w:themeColor="text2"/>
                        <w:bottom w:val="single" w:sz="18" w:space="0" w:color="1F497D" w:themeColor="text2"/>
                      </w:tcBorders>
                    </w:tcPr>
                    <w:p w14:paraId="46AF25A6" w14:textId="77777777" w:rsidR="004036A1" w:rsidRPr="007D615B" w:rsidRDefault="007C63FD" w:rsidP="007D615B">
                      <w:pPr>
                        <w:pStyle w:val="BlueBoldText"/>
                      </w:pPr>
                      <w:r w:rsidRPr="007D615B">
                        <w:t>Enter total amount</w:t>
                      </w:r>
                    </w:p>
                  </w:tc>
                </w:sdtContent>
              </w:sdt>
            </w:tr>
          </w:tbl>
          <w:p w14:paraId="797D2484" w14:textId="77777777" w:rsidR="004036A1" w:rsidRPr="007D615B" w:rsidRDefault="004036A1" w:rsidP="007D615B"/>
          <w:p w14:paraId="50EEDB08" w14:textId="77777777" w:rsidR="00554839" w:rsidRPr="007D615B" w:rsidRDefault="005D6EE4" w:rsidP="007D615B">
            <w:sdt>
              <w:sdtPr>
                <w:alias w:val="Make all checks payable to:"/>
                <w:tag w:val="Make all checks payable to: "/>
                <w:id w:val="-1545672058"/>
                <w:placeholder>
                  <w:docPart w:val="FA164D47169246629538A519859E0310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Make all checks payable to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Company name:"/>
                <w:tag w:val="Company name:"/>
                <w:id w:val="1320161002"/>
                <w:placeholder>
                  <w:docPart w:val="65BA790AE5E6470EAD9FE1994EFE1F1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54839" w:rsidRPr="007D615B">
                  <w:t>Company Name</w:t>
                </w:r>
              </w:sdtContent>
            </w:sdt>
          </w:p>
          <w:p w14:paraId="76559E24" w14:textId="77777777" w:rsidR="00554839" w:rsidRPr="007D615B" w:rsidRDefault="005D6EE4" w:rsidP="007D615B">
            <w:sdt>
              <w:sdtPr>
                <w:alias w:val="Payment is due within 30 days:"/>
                <w:tag w:val="Payment is due within 30 days:"/>
                <w:id w:val="2063824140"/>
                <w:placeholder>
                  <w:docPart w:val="ED672BC2501340A39329CF2DBF925478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Payment is due within 30 days.</w:t>
                </w:r>
              </w:sdtContent>
            </w:sdt>
          </w:p>
          <w:p w14:paraId="4DA0BBEB" w14:textId="77777777" w:rsidR="00554839" w:rsidRPr="007D615B" w:rsidRDefault="005D6EE4" w:rsidP="007D615B">
            <w:sdt>
              <w:sdtPr>
                <w:alias w:val="If you have any questions concerning this invoice, contact:"/>
                <w:tag w:val="If you have any questions concerning this invoice, contact:"/>
                <w:id w:val="-1915999693"/>
                <w:placeholder>
                  <w:docPart w:val="A1338066AA094709BF4985C754FE9B9B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If you have any questions concerning this invoice,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Contact:"/>
                <w:tag w:val="Contact:"/>
                <w:id w:val="-544830348"/>
                <w:placeholder>
                  <w:docPart w:val="C573CB0BD9CD4902B4827ED3D66BBFA8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contact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Enter name:"/>
                <w:tag w:val="Enter name:"/>
                <w:id w:val="1944266295"/>
                <w:placeholder>
                  <w:docPart w:val="22D00989B99C4BBB9823DCFD63ADA986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Name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Separator:"/>
                <w:tag w:val="Separator:"/>
                <w:id w:val="785775384"/>
                <w:placeholder>
                  <w:docPart w:val="F7F9C46A417441AD96E30245653AB38E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|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Enter phone:"/>
                <w:tag w:val="Enter phone"/>
                <w:id w:val="-1843694107"/>
                <w:placeholder>
                  <w:docPart w:val="59BF8C64EAA0494D96668A4C8DB9989B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Phone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Separator:"/>
                <w:tag w:val="Separator:"/>
                <w:id w:val="679629436"/>
                <w:placeholder>
                  <w:docPart w:val="73C9BE6EE83346D1A4781BAE4D98B58A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|</w:t>
                </w:r>
              </w:sdtContent>
            </w:sdt>
            <w:r w:rsidR="00554839" w:rsidRPr="007D615B">
              <w:t xml:space="preserve"> </w:t>
            </w:r>
            <w:sdt>
              <w:sdtPr>
                <w:alias w:val="Enter email:"/>
                <w:tag w:val="Enter email:"/>
                <w:id w:val="491149979"/>
                <w:placeholder>
                  <w:docPart w:val="1E8094E8427D4F4A955BAD35206DE3ED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7D615B">
                  <w:t>Email</w:t>
                </w:r>
              </w:sdtContent>
            </w:sdt>
          </w:p>
          <w:p w14:paraId="2A56157E" w14:textId="77777777" w:rsidR="007C63FD" w:rsidRPr="007D615B" w:rsidRDefault="007C63FD" w:rsidP="007D615B"/>
          <w:p w14:paraId="43834490" w14:textId="77777777" w:rsidR="00265218" w:rsidRPr="00AC7198" w:rsidRDefault="005D6EE4" w:rsidP="007D615B">
            <w:pPr>
              <w:pStyle w:val="BlueText"/>
            </w:pPr>
            <w:sdt>
              <w:sdtPr>
                <w:alias w:val="Thank your for your business:"/>
                <w:tag w:val="Thank your for your business:"/>
                <w:id w:val="1425142957"/>
                <w:placeholder>
                  <w:docPart w:val="4363883CD25F4884935E54FF09DAF9A7"/>
                </w:placeholder>
                <w:temporary/>
                <w:showingPlcHdr/>
                <w15:appearance w15:val="hidden"/>
              </w:sdtPr>
              <w:sdtEndPr/>
              <w:sdtContent>
                <w:r w:rsidR="00554839" w:rsidRPr="001716E3">
                  <w:t>Thank you for your business!</w:t>
                </w:r>
              </w:sdtContent>
            </w:sdt>
          </w:p>
        </w:tc>
        <w:tc>
          <w:tcPr>
            <w:tcW w:w="157" w:type="pct"/>
            <w:shd w:val="clear" w:color="auto" w:fill="auto"/>
          </w:tcPr>
          <w:p w14:paraId="1DEA0E39" w14:textId="77777777" w:rsidR="00265218" w:rsidRPr="002D3842" w:rsidRDefault="00265218" w:rsidP="00CF31BB"/>
        </w:tc>
      </w:tr>
    </w:tbl>
    <w:p w14:paraId="56CF2194" w14:textId="77777777" w:rsidR="00463B35" w:rsidRDefault="00463B35" w:rsidP="004456B5"/>
    <w:sectPr w:rsidR="00463B35" w:rsidSect="00236B30">
      <w:headerReference w:type="default" r:id="rId14"/>
      <w:footerReference w:type="default" r:id="rId15"/>
      <w:pgSz w:w="12240" w:h="15840" w:code="1"/>
      <w:pgMar w:top="360" w:right="720" w:bottom="1728" w:left="720" w:header="288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3D633" w14:textId="77777777" w:rsidR="00FF3B93" w:rsidRDefault="00FF3B93" w:rsidP="00CF31BB">
      <w:r>
        <w:separator/>
      </w:r>
    </w:p>
  </w:endnote>
  <w:endnote w:type="continuationSeparator" w:id="0">
    <w:p w14:paraId="39B7589B" w14:textId="77777777" w:rsidR="00FF3B93" w:rsidRDefault="00FF3B93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3071A0" w:rsidRPr="00DE3C47" w14:paraId="101DD506" w14:textId="77777777" w:rsidTr="00051551">
      <w:trPr>
        <w:trHeight w:val="720"/>
      </w:trPr>
      <w:tc>
        <w:tcPr>
          <w:tcW w:w="3596" w:type="dxa"/>
          <w:shd w:val="clear" w:color="auto" w:fill="auto"/>
          <w:vAlign w:val="center"/>
        </w:tcPr>
        <w:p w14:paraId="155E347E" w14:textId="77777777" w:rsidR="003071A0" w:rsidRPr="00DE3C47" w:rsidRDefault="003071A0" w:rsidP="007C63FD">
          <w:pPr>
            <w:pStyle w:val="Contacts"/>
          </w:pPr>
          <w:r w:rsidRPr="00DE3C47">
            <w:rPr>
              <w:noProof/>
              <w:lang w:eastAsia="en-AU"/>
            </w:rPr>
            <mc:AlternateContent>
              <mc:Choice Requires="wps">
                <w:drawing>
                  <wp:inline distT="0" distB="0" distL="0" distR="0" wp14:anchorId="40A27528" wp14:editId="33755E2B">
                    <wp:extent cx="154940" cy="201930"/>
                    <wp:effectExtent l="0" t="0" r="0" b="7620"/>
                    <wp:docPr id="1" name="Shape" descr="GPS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14:paraId="61D6782B" w14:textId="77777777"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0A27528" id="Shape" o:spid="_x0000_s1026" alt="GPS icon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14:paraId="61D6782B" w14:textId="77777777"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5A1087B6" w14:textId="77777777" w:rsidR="003071A0" w:rsidRPr="00DE3C47" w:rsidRDefault="003071A0" w:rsidP="007C63FD">
          <w:pPr>
            <w:pStyle w:val="Contacts"/>
          </w:pPr>
          <w:r w:rsidRPr="00DE3C47">
            <w:rPr>
              <w:noProof/>
              <w:lang w:eastAsia="en-AU"/>
            </w:rPr>
            <mc:AlternateContent>
              <mc:Choice Requires="wps">
                <w:drawing>
                  <wp:inline distT="0" distB="0" distL="0" distR="0" wp14:anchorId="38AA5AE8" wp14:editId="7A6E5476">
                    <wp:extent cx="165100" cy="165100"/>
                    <wp:effectExtent l="0" t="0" r="6350" b="6350"/>
                    <wp:docPr id="7" name="Shape" descr="Phone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0921C2DE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473324F6" w14:textId="77777777" w:rsidR="003071A0" w:rsidRPr="00DE3C47" w:rsidRDefault="003071A0" w:rsidP="007C63FD">
          <w:pPr>
            <w:pStyle w:val="Contacts"/>
          </w:pPr>
          <w:r w:rsidRPr="00DE3C47">
            <w:rPr>
              <w:noProof/>
              <w:lang w:eastAsia="en-AU"/>
            </w:rPr>
            <mc:AlternateContent>
              <mc:Choice Requires="wps">
                <w:drawing>
                  <wp:inline distT="0" distB="0" distL="0" distR="0" wp14:anchorId="75AB3F6E" wp14:editId="45AD55DF">
                    <wp:extent cx="165100" cy="165100"/>
                    <wp:effectExtent l="0" t="0" r="6350" b="6350"/>
                    <wp:docPr id="4" name="Shape" descr="email ico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B5F33E0" id="Shape" o:spid="_x0000_s1026" alt="e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7D615B" w14:paraId="22D7BD4F" w14:textId="77777777" w:rsidTr="003071A0">
      <w:trPr>
        <w:trHeight w:val="84"/>
      </w:trPr>
      <w:tc>
        <w:tcPr>
          <w:tcW w:w="3596" w:type="dxa"/>
          <w:shd w:val="clear" w:color="auto" w:fill="auto"/>
          <w:vAlign w:val="center"/>
        </w:tcPr>
        <w:p w14:paraId="638210FB" w14:textId="77777777" w:rsidR="003071A0" w:rsidRPr="007D615B" w:rsidRDefault="003071A0" w:rsidP="007D615B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0FD26A2B" w14:textId="77777777" w:rsidR="003071A0" w:rsidRPr="007D615B" w:rsidRDefault="003071A0" w:rsidP="007D615B">
          <w:pPr>
            <w:pStyle w:val="Contacts"/>
          </w:pPr>
        </w:p>
      </w:tc>
      <w:tc>
        <w:tcPr>
          <w:tcW w:w="3597" w:type="dxa"/>
          <w:shd w:val="clear" w:color="auto" w:fill="auto"/>
          <w:vAlign w:val="center"/>
        </w:tcPr>
        <w:p w14:paraId="163FA633" w14:textId="77777777" w:rsidR="003071A0" w:rsidRPr="007D615B" w:rsidRDefault="003071A0" w:rsidP="007D615B">
          <w:pPr>
            <w:pStyle w:val="Contacts"/>
          </w:pPr>
        </w:p>
      </w:tc>
    </w:tr>
    <w:tr w:rsidR="00AE3FB7" w:rsidRPr="007D615B" w14:paraId="3C32E046" w14:textId="77777777" w:rsidTr="002D3842">
      <w:tc>
        <w:tcPr>
          <w:tcW w:w="3596" w:type="dxa"/>
          <w:shd w:val="clear" w:color="auto" w:fill="auto"/>
          <w:vAlign w:val="center"/>
        </w:tcPr>
        <w:p w14:paraId="49863DD1" w14:textId="77777777" w:rsidR="00AE3FB7" w:rsidRPr="007D615B" w:rsidRDefault="005D6EE4" w:rsidP="007D615B">
          <w:pPr>
            <w:pStyle w:val="Contacts"/>
          </w:pPr>
          <w:sdt>
            <w:sdtPr>
              <w:id w:val="1582261511"/>
              <w:placeholder>
                <w:docPart w:val="A0DE188D475E481F9866E29CE7CF5061"/>
              </w:placeholder>
              <w:temporary/>
              <w:showingPlcHdr/>
              <w15:appearance w15:val="hidden"/>
              <w:text/>
            </w:sdtPr>
            <w:sdtEndPr/>
            <w:sdtContent>
              <w:r w:rsidR="003071A0" w:rsidRPr="007D615B">
                <w:t>[OFFICE ADDRESS]</w:t>
              </w:r>
            </w:sdtContent>
          </w:sdt>
        </w:p>
      </w:tc>
      <w:sdt>
        <w:sdtPr>
          <w:id w:val="190194768"/>
          <w:placeholder>
            <w:docPart w:val="FA4063CDB44C4E22972E2FD3832C07F9"/>
          </w:placeholder>
          <w:temporary/>
          <w:showingPlcHdr/>
          <w15:appearance w15:val="hidden"/>
          <w:text/>
        </w:sdtPr>
        <w:sdtEndPr/>
        <w:sdtContent>
          <w:tc>
            <w:tcPr>
              <w:tcW w:w="3597" w:type="dxa"/>
              <w:shd w:val="clear" w:color="auto" w:fill="auto"/>
              <w:vAlign w:val="center"/>
            </w:tcPr>
            <w:p w14:paraId="3DFE44A8" w14:textId="77777777" w:rsidR="00AE3FB7" w:rsidRPr="007D615B" w:rsidRDefault="001A199E" w:rsidP="007D615B">
              <w:pPr>
                <w:pStyle w:val="Contacts"/>
              </w:pPr>
              <w:r w:rsidRPr="007D615B">
                <w:t>[PHONE NUMBER]</w:t>
              </w:r>
            </w:p>
          </w:tc>
        </w:sdtContent>
      </w:sdt>
      <w:sdt>
        <w:sdtPr>
          <w:id w:val="1693105938"/>
          <w:placeholder>
            <w:docPart w:val="8D4E5A8761DC446D9E1CD375A491B1FF"/>
          </w:placeholder>
          <w:temporary/>
          <w:showingPlcHdr/>
          <w15:appearance w15:val="hidden"/>
          <w:text/>
        </w:sdtPr>
        <w:sdtEndPr/>
        <w:sdtContent>
          <w:tc>
            <w:tcPr>
              <w:tcW w:w="3597" w:type="dxa"/>
              <w:shd w:val="clear" w:color="auto" w:fill="auto"/>
              <w:vAlign w:val="center"/>
            </w:tcPr>
            <w:p w14:paraId="5E9CB0AE" w14:textId="77777777" w:rsidR="00AE3FB7" w:rsidRPr="007D615B" w:rsidRDefault="001A199E" w:rsidP="007D615B">
              <w:pPr>
                <w:pStyle w:val="Contacts"/>
              </w:pPr>
              <w:r w:rsidRPr="007D615B">
                <w:t>[EMAIL]</w:t>
              </w:r>
            </w:p>
          </w:tc>
        </w:sdtContent>
      </w:sdt>
    </w:tr>
  </w:tbl>
  <w:p w14:paraId="06D2A7D6" w14:textId="77777777" w:rsidR="00AE3FB7" w:rsidRDefault="0088094C" w:rsidP="00CF31BB">
    <w:pPr>
      <w:pStyle w:val="Footer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25C4300B" wp14:editId="7273DC47">
              <wp:simplePos x="0" y="0"/>
              <wp:positionH relativeFrom="column">
                <wp:posOffset>9525</wp:posOffset>
              </wp:positionH>
              <wp:positionV relativeFrom="page">
                <wp:align>bottom</wp:align>
              </wp:positionV>
              <wp:extent cx="6784848" cy="941832"/>
              <wp:effectExtent l="0" t="0" r="0" b="0"/>
              <wp:wrapNone/>
              <wp:docPr id="15" name="Group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41832"/>
                        <a:chOff x="0" y="0"/>
                        <a:chExt cx="6785499" cy="943535"/>
                      </a:xfrm>
                    </wpg:grpSpPr>
                    <wps:wsp>
                      <wps:cNvPr id="17" name="Rectangle 17"/>
                      <wps:cNvSpPr/>
                      <wps:spPr>
                        <a:xfrm>
                          <a:off x="0" y="0"/>
                          <a:ext cx="6784229" cy="943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"/>
                      <wps:cNvSpPr>
                        <a:spLocks/>
                      </wps:cNvSpPr>
                      <wps:spPr>
                        <a:xfrm>
                          <a:off x="0" y="0"/>
                          <a:ext cx="6785499" cy="3809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64E18" id="Group 15" o:spid="_x0000_s1026" style="position:absolute;margin-left:.75pt;margin-top:0;width:534.25pt;height:74.15pt;z-index:-251649536;mso-position-vertical:bottom;mso-position-vertical-relative:page;mso-width-relative:margin;mso-height-relative:margin" coordsize="67854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">
              <v:rect id="Rectangle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<v:rect id="Rectangle" o:spid="_x0000_s1028" style="position:absolute;width:67854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" fillcolor="#1f497d [3215]" stroked="f" strokeweight="1pt">
                <v:stroke miterlimit="4"/>
                <v:textbox inset="3pt,3pt,3pt,3pt"/>
              </v:rect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364F8" w14:textId="77777777" w:rsidR="00FF3B93" w:rsidRDefault="00FF3B93" w:rsidP="00CF31BB">
      <w:r>
        <w:separator/>
      </w:r>
    </w:p>
  </w:footnote>
  <w:footnote w:type="continuationSeparator" w:id="0">
    <w:p w14:paraId="132360BB" w14:textId="77777777" w:rsidR="00FF3B93" w:rsidRDefault="00FF3B93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B41F0" w14:textId="77777777" w:rsidR="00BC1B68" w:rsidRPr="00B32AA7" w:rsidRDefault="0088094C" w:rsidP="0025597C">
    <w:pPr>
      <w:pStyle w:val="Header"/>
      <w:jc w:val="right"/>
    </w:pPr>
    <w:r>
      <w:rPr>
        <w:noProof/>
        <w:lang w:eastAsia="en-AU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39EF2E2E" wp14:editId="27CB6305">
              <wp:simplePos x="0" y="0"/>
              <wp:positionH relativeFrom="column">
                <wp:posOffset>0</wp:posOffset>
              </wp:positionH>
              <wp:positionV relativeFrom="paragraph">
                <wp:posOffset>-2136371</wp:posOffset>
              </wp:positionV>
              <wp:extent cx="6867912" cy="10432493"/>
              <wp:effectExtent l="0" t="0" r="9525" b="6985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7912" cy="10432493"/>
                        <a:chOff x="-9980" y="0"/>
                        <a:chExt cx="6867912" cy="10432493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>
                        <a:xfrm>
                          <a:off x="0" y="3419475"/>
                          <a:ext cx="6857932" cy="7013018"/>
                          <a:chOff x="-1" y="0"/>
                          <a:chExt cx="6858171" cy="7013397"/>
                        </a:xfrm>
                      </wpg:grpSpPr>
                      <wpg:grpSp>
                        <wpg:cNvPr id="9" name="Group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ctangle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ctangle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ctangle"/>
                        <wps:cNvSpPr>
                          <a:spLocks/>
                        </wps:cNvSpPr>
                        <wps:spPr>
                          <a:xfrm>
                            <a:off x="-1" y="152402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5" name="Rectangle 5"/>
                      <wps:cNvSpPr/>
                      <wps:spPr>
                        <a:xfrm>
                          <a:off x="-1" y="1952610"/>
                          <a:ext cx="6854460" cy="161923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/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 cstate="email">
                          <a:grayscl/>
                          <a:alphaModFix amt="4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163"/>
                        <a:stretch/>
                      </pic:blipFill>
                      <pic:spPr bwMode="auto">
                        <a:xfrm>
                          <a:off x="-9980" y="0"/>
                          <a:ext cx="6847205" cy="35718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4" name="Round Same Side Corner Rectangle 14"/>
                      <wps:cNvSpPr/>
                      <wps:spPr>
                        <a:xfrm rot="10800000">
                          <a:off x="276154" y="1962054"/>
                          <a:ext cx="4164227" cy="1044301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191C90" id="Group 13" o:spid="_x0000_s1026" style="position:absolute;margin-left:0;margin-top:-168.2pt;width:540.8pt;height:821.45pt;z-index:-251650560;mso-width-relative:margin" coordorigin="-99" coordsize="68679,1043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">
              <v:group id="Group 2" o:spid="_x0000_s1027" style="position:absolute;top:34194;width:68579;height:70130" coordorigin="" coordsize="68581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" o:spid="_x0000_s1028" style="position:absolute;width:68549;height:70133" coordorigin=",-146" coordsize="68549,7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" o:spid="_x0000_s1029" style="position:absolute;left:731;top:-146;width:67818;height:70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17365d [2415]" stroked="f" strokeweight="1pt">
                    <v:fill opacity="13107f"/>
                    <v:stroke miterlimit="4"/>
                    <v:textbox inset="3pt,3pt,3pt,3pt"/>
                  </v:rect>
                  <v:rect id="Rectangle" o:spid="_x0000_s1030" style="position:absolute;width:67856;height:69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<v:stroke opacity="19789f" miterlimit="4"/>
                    <v:path arrowok="t"/>
                    <v:textbox inset="3pt,3pt,3pt,3pt"/>
                  </v:rect>
                </v:group>
                <v:rect id="Rectangle" o:spid="_x0000_s1031" style="position:absolute;top:1524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  <v:stroke miterlimit="4"/>
                  <v:textbox inset="3pt,3pt,3pt,3pt"/>
                </v:rect>
              </v:group>
              <v:rect id="Rectangle 5" o:spid="_x0000_s1032" style="position:absolute;top:19526;width:68544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<v:fill color2="#548dd4 [1951]" rotate="t" angle="90" focus="100%" type="gradien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33" type="#_x0000_t75" style="position:absolute;left:-99;width:68471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">
                <v:imagedata r:id="rId2" o:title="" cropleft="-107f" grayscale="t"/>
                <o:lock v:ext="edit" aspectratio="f"/>
              </v:shape>
              <v:shape id="Round Same Side Corner Rectangle 14" o:spid="_x0000_s1034" style="position:absolute;left:2761;top:19620;width:41642;height:10443;rotation:180;visibility:visible;mso-wrap-style:square;v-text-anchor:middle" coordsize="4164227,104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" path="m174054,l3990173,v96127,,174054,77927,174054,174054l4164227,1044301r,l,1044301r,l,174054c,77927,77927,,174054,xe" fillcolor="white [3212]" stroked="f" strokeweight="1pt">
                <v:path arrowok="t" o:connecttype="custom" o:connectlocs="174054,0;3990173,0;4164227,174054;4164227,1044301;4164227,1044301;0,1044301;0,1044301;0,174054;174054,0" o:connectangles="0,0,0,0,0,0,0,0,0"/>
              </v:shape>
            </v:group>
          </w:pict>
        </mc:Fallback>
      </mc:AlternateContent>
    </w:r>
    <w:r w:rsidR="00866B37" w:rsidRPr="00B32AA7">
      <w:rPr>
        <w:noProof/>
      </w:rPr>
      <w:t xml:space="preserve"> </w:t>
    </w:r>
    <w:r w:rsidR="001034AB" w:rsidRPr="00B32AA7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removePersonalInformation/>
  <w:removeDateAndTime/>
  <w:doNotDisplayPageBoundaries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3"/>
    <w:rsid w:val="0000347B"/>
    <w:rsid w:val="0005135F"/>
    <w:rsid w:val="00051551"/>
    <w:rsid w:val="000B2383"/>
    <w:rsid w:val="000C75BF"/>
    <w:rsid w:val="001034AB"/>
    <w:rsid w:val="00110721"/>
    <w:rsid w:val="001257F0"/>
    <w:rsid w:val="00135C67"/>
    <w:rsid w:val="00141CDF"/>
    <w:rsid w:val="00160E23"/>
    <w:rsid w:val="0016108E"/>
    <w:rsid w:val="001716E3"/>
    <w:rsid w:val="001A199E"/>
    <w:rsid w:val="001C42C8"/>
    <w:rsid w:val="00236B30"/>
    <w:rsid w:val="002419E8"/>
    <w:rsid w:val="00246BBD"/>
    <w:rsid w:val="0025101A"/>
    <w:rsid w:val="0025130C"/>
    <w:rsid w:val="0025597C"/>
    <w:rsid w:val="00256391"/>
    <w:rsid w:val="002633EB"/>
    <w:rsid w:val="00264EBB"/>
    <w:rsid w:val="00265218"/>
    <w:rsid w:val="002C6ABD"/>
    <w:rsid w:val="002D3842"/>
    <w:rsid w:val="003071A0"/>
    <w:rsid w:val="00337C0F"/>
    <w:rsid w:val="0035052D"/>
    <w:rsid w:val="003559AF"/>
    <w:rsid w:val="00366F6D"/>
    <w:rsid w:val="00375AA3"/>
    <w:rsid w:val="003B27CE"/>
    <w:rsid w:val="003E0129"/>
    <w:rsid w:val="003E7B48"/>
    <w:rsid w:val="003F693D"/>
    <w:rsid w:val="004036A1"/>
    <w:rsid w:val="00435E8C"/>
    <w:rsid w:val="004456B5"/>
    <w:rsid w:val="00452954"/>
    <w:rsid w:val="00463B35"/>
    <w:rsid w:val="00476479"/>
    <w:rsid w:val="00482917"/>
    <w:rsid w:val="004C2F50"/>
    <w:rsid w:val="004F3D60"/>
    <w:rsid w:val="00542A22"/>
    <w:rsid w:val="00554839"/>
    <w:rsid w:val="0057069D"/>
    <w:rsid w:val="005A414B"/>
    <w:rsid w:val="005A6806"/>
    <w:rsid w:val="005D124E"/>
    <w:rsid w:val="005D6EE4"/>
    <w:rsid w:val="006269A2"/>
    <w:rsid w:val="00643F5A"/>
    <w:rsid w:val="00684557"/>
    <w:rsid w:val="006C7D64"/>
    <w:rsid w:val="006D43A7"/>
    <w:rsid w:val="0071089C"/>
    <w:rsid w:val="007A08E8"/>
    <w:rsid w:val="007B52D2"/>
    <w:rsid w:val="007C1F7D"/>
    <w:rsid w:val="007C63FD"/>
    <w:rsid w:val="007D4902"/>
    <w:rsid w:val="007D615B"/>
    <w:rsid w:val="007F0DBF"/>
    <w:rsid w:val="00834BEB"/>
    <w:rsid w:val="00866B37"/>
    <w:rsid w:val="0088094C"/>
    <w:rsid w:val="008C5804"/>
    <w:rsid w:val="008D3EE1"/>
    <w:rsid w:val="00915359"/>
    <w:rsid w:val="00973D42"/>
    <w:rsid w:val="0099325C"/>
    <w:rsid w:val="009A5E65"/>
    <w:rsid w:val="009E6AC6"/>
    <w:rsid w:val="00A3321A"/>
    <w:rsid w:val="00A73AE1"/>
    <w:rsid w:val="00AA5148"/>
    <w:rsid w:val="00AB2833"/>
    <w:rsid w:val="00AC7198"/>
    <w:rsid w:val="00AE3FB7"/>
    <w:rsid w:val="00B122BA"/>
    <w:rsid w:val="00B23302"/>
    <w:rsid w:val="00B32AA7"/>
    <w:rsid w:val="00B601AC"/>
    <w:rsid w:val="00B802AC"/>
    <w:rsid w:val="00BC1B68"/>
    <w:rsid w:val="00BF5A49"/>
    <w:rsid w:val="00C22AC6"/>
    <w:rsid w:val="00C50E6D"/>
    <w:rsid w:val="00C520D9"/>
    <w:rsid w:val="00C84BD5"/>
    <w:rsid w:val="00CF31BB"/>
    <w:rsid w:val="00D115D3"/>
    <w:rsid w:val="00D4436A"/>
    <w:rsid w:val="00DC1332"/>
    <w:rsid w:val="00DE3C23"/>
    <w:rsid w:val="00DE3C47"/>
    <w:rsid w:val="00E05FFC"/>
    <w:rsid w:val="00E141F4"/>
    <w:rsid w:val="00E301A2"/>
    <w:rsid w:val="00E53AFF"/>
    <w:rsid w:val="00E61D15"/>
    <w:rsid w:val="00EF7890"/>
    <w:rsid w:val="00F02022"/>
    <w:rsid w:val="00F1525A"/>
    <w:rsid w:val="00F27B67"/>
    <w:rsid w:val="00F949AD"/>
    <w:rsid w:val="00FC0271"/>
    <w:rsid w:val="00FD50AA"/>
    <w:rsid w:val="00FE535E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03F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Franklin Gothic Book" w:eastAsia="Franklin Gothic Book" w:hAnsi="Franklin Gothic 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DBF"/>
    <w:rPr>
      <w:rFonts w:asciiTheme="minorHAnsi" w:hAnsiTheme="minorHAns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7D615B"/>
    <w:pPr>
      <w:outlineLvl w:val="0"/>
    </w:pPr>
    <w:rPr>
      <w:color w:val="FFFFFF" w:themeColor="background1"/>
      <w:szCs w:val="20"/>
    </w:rPr>
  </w:style>
  <w:style w:type="paragraph" w:styleId="Heading3">
    <w:name w:val="heading 3"/>
    <w:basedOn w:val="Normal"/>
    <w:link w:val="Heading3Char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F0DBF"/>
    <w:pPr>
      <w:ind w:right="144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DBF"/>
    <w:rPr>
      <w:rFonts w:asciiTheme="minorHAnsi" w:hAnsiTheme="minorHAnsi"/>
      <w:color w:val="000000"/>
      <w:szCs w:val="24"/>
    </w:rPr>
  </w:style>
  <w:style w:type="paragraph" w:styleId="Footer">
    <w:name w:val="footer"/>
    <w:basedOn w:val="Normal"/>
    <w:link w:val="Foot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FF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051551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uiPriority w:val="1"/>
    <w:rsid w:val="00AA5148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BlueText">
    <w:name w:val="Blue Text"/>
    <w:basedOn w:val="Normal"/>
    <w:uiPriority w:val="3"/>
    <w:qFormat/>
    <w:rsid w:val="007D615B"/>
    <w:pPr>
      <w:jc w:val="center"/>
    </w:pPr>
    <w:rPr>
      <w:b/>
      <w:color w:val="1F497D" w:themeColor="text2"/>
    </w:rPr>
  </w:style>
  <w:style w:type="paragraph" w:customStyle="1" w:styleId="Contacts">
    <w:name w:val="Contacts"/>
    <w:basedOn w:val="Normal"/>
    <w:uiPriority w:val="5"/>
    <w:qFormat/>
    <w:rsid w:val="007D615B"/>
    <w:pPr>
      <w:jc w:val="center"/>
    </w:pPr>
    <w:rPr>
      <w:color w:val="1F497D" w:themeColor="text2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oldText">
    <w:name w:val="Bold Text"/>
    <w:basedOn w:val="Normal"/>
    <w:uiPriority w:val="2"/>
    <w:qFormat/>
    <w:rsid w:val="007C63FD"/>
    <w:pPr>
      <w:spacing w:after="120"/>
    </w:pPr>
    <w:rPr>
      <w:b/>
      <w:bCs/>
      <w:color w:val="000000" w:themeColor="text1"/>
    </w:rPr>
  </w:style>
  <w:style w:type="paragraph" w:customStyle="1" w:styleId="BlueBoldText">
    <w:name w:val="Blue Bold Text"/>
    <w:basedOn w:val="Normal"/>
    <w:uiPriority w:val="4"/>
    <w:qFormat/>
    <w:rsid w:val="007C63FD"/>
    <w:rPr>
      <w:b/>
      <w:bCs/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AA5148"/>
    <w:rPr>
      <w:rFonts w:asciiTheme="minorHAnsi" w:hAnsiTheme="minorHAnsi"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Rightalign">
    <w:name w:val="Right align"/>
    <w:basedOn w:val="Normal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Strong">
    <w:name w:val="Strong"/>
    <w:basedOn w:val="DefaultParagraphFont"/>
    <w:uiPriority w:val="12"/>
    <w:qFormat/>
    <w:rsid w:val="007D615B"/>
    <w:rPr>
      <w:b w:val="0"/>
      <w:bCs/>
      <w:i w:val="0"/>
      <w:caps w:val="0"/>
      <w:smallCap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8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leSubtle2">
    <w:name w:val="Table Subtle 2"/>
    <w:basedOn w:val="TableNormal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39"/>
    <w:rPr>
      <w:rFonts w:asciiTheme="majorHAnsi" w:eastAsiaTheme="majorEastAsia" w:hAnsiTheme="majorHAnsi" w:cstheme="majorBidi"/>
      <w:i/>
      <w:iCs/>
      <w:color w:val="DAD08B" w:themeColor="accent1" w:themeShade="BF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4839"/>
    <w:rPr>
      <w:rFonts w:asciiTheme="majorHAnsi" w:eastAsiaTheme="majorEastAsia" w:hAnsiTheme="majorHAnsi" w:cstheme="majorBidi"/>
      <w:color w:val="DAD08B" w:themeColor="accent1" w:themeShade="BF"/>
      <w:sz w:val="22"/>
      <w:szCs w:val="24"/>
    </w:rPr>
  </w:style>
  <w:style w:type="paragraph" w:customStyle="1" w:styleId="WhiteText">
    <w:name w:val="White Text"/>
    <w:basedOn w:val="BoldText"/>
    <w:semiHidden/>
    <w:rsid w:val="007C63FD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236B30"/>
    <w:rPr>
      <w:color w:val="06BB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36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roducts.office.com/en-us/business/microsoft-invoicing/invoice-softwa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ducts.office.com/en-us/business/microsoft-invoicing/invoice-softwar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products.office.com/en-us/business/microsoft-invoicing/invoice-softwar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kel\AppData\Roaming\Microsoft\Templates\Service%20invoice%20with%20Microsoft%20Invoic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DE188D475E481F9866E29CE7CF5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4F441-AA88-42CE-A7B1-B852ACA60194}"/>
      </w:docPartPr>
      <w:docPartBody>
        <w:p w:rsidR="00000000" w:rsidRDefault="00D6695F">
          <w:pPr>
            <w:pStyle w:val="A0DE188D475E481F9866E29CE7CF5061"/>
          </w:pPr>
          <w:r w:rsidRPr="007D615B">
            <w:t>Invoice</w:t>
          </w:r>
        </w:p>
      </w:docPartBody>
    </w:docPart>
    <w:docPart>
      <w:docPartPr>
        <w:name w:val="FA4063CDB44C4E22972E2FD3832C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623A-61F8-492B-BB66-F19DFEB0992A}"/>
      </w:docPartPr>
      <w:docPartBody>
        <w:p w:rsidR="00000000" w:rsidRDefault="00D6695F">
          <w:pPr>
            <w:pStyle w:val="FA4063CDB44C4E22972E2FD3832C07F9"/>
          </w:pPr>
          <w:r w:rsidRPr="007D615B">
            <w:t>Street Address</w:t>
          </w:r>
        </w:p>
      </w:docPartBody>
    </w:docPart>
    <w:docPart>
      <w:docPartPr>
        <w:name w:val="8D4E5A8761DC446D9E1CD375A491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B839B-514E-4EB0-9290-0BBB324A6899}"/>
      </w:docPartPr>
      <w:docPartBody>
        <w:p w:rsidR="00000000" w:rsidRDefault="00D6695F">
          <w:pPr>
            <w:pStyle w:val="8D4E5A8761DC446D9E1CD375A491B1FF"/>
          </w:pPr>
          <w:r w:rsidRPr="007D615B">
            <w:t>City, ST ZIP Code</w:t>
          </w:r>
        </w:p>
      </w:docPartBody>
    </w:docPart>
    <w:docPart>
      <w:docPartPr>
        <w:name w:val="7AF24D3B8DB24752A03FB8727102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BC2EF-004A-47AC-920F-A47D0E542821}"/>
      </w:docPartPr>
      <w:docPartBody>
        <w:p w:rsidR="00000000" w:rsidRDefault="00D6695F">
          <w:pPr>
            <w:pStyle w:val="7AF24D3B8DB24752A03FB87271026214"/>
          </w:pPr>
          <w:r w:rsidRPr="007D615B">
            <w:t>Phone</w:t>
          </w:r>
        </w:p>
      </w:docPartBody>
    </w:docPart>
    <w:docPart>
      <w:docPartPr>
        <w:name w:val="53B9D6092A994DC49AD61885D4C3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762A1-0280-4F23-99CC-CF4B3C41733A}"/>
      </w:docPartPr>
      <w:docPartBody>
        <w:p w:rsidR="00000000" w:rsidRDefault="00D6695F">
          <w:pPr>
            <w:pStyle w:val="53B9D6092A994DC49AD61885D4C32DA8"/>
          </w:pPr>
          <w:r w:rsidRPr="007D615B">
            <w:t>Enter phone</w:t>
          </w:r>
        </w:p>
      </w:docPartBody>
    </w:docPart>
    <w:docPart>
      <w:docPartPr>
        <w:name w:val="872A129134674EB1A656F43356B8B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5DF67-1948-4D63-89AB-3A83CF397AC2}"/>
      </w:docPartPr>
      <w:docPartBody>
        <w:p w:rsidR="00000000" w:rsidRDefault="00D6695F">
          <w:pPr>
            <w:pStyle w:val="872A129134674EB1A656F43356B8B25F"/>
          </w:pPr>
          <w:r w:rsidRPr="007D615B">
            <w:t>|</w:t>
          </w:r>
        </w:p>
      </w:docPartBody>
    </w:docPart>
    <w:docPart>
      <w:docPartPr>
        <w:name w:val="371CAA176C254E3EAD8EF40B94173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508C6-AB43-4E2B-8C56-C1672CCEAB6E}"/>
      </w:docPartPr>
      <w:docPartBody>
        <w:p w:rsidR="00000000" w:rsidRDefault="00D6695F">
          <w:pPr>
            <w:pStyle w:val="371CAA176C254E3EAD8EF40B94173751"/>
          </w:pPr>
          <w:r w:rsidRPr="007D615B">
            <w:t>Fax Enter fax</w:t>
          </w:r>
        </w:p>
      </w:docPartBody>
    </w:docPart>
    <w:docPart>
      <w:docPartPr>
        <w:name w:val="4E80B3C4E6824B88A55ED5A41ED1D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C68DD-E1ED-49BE-8FBD-830100AE9599}"/>
      </w:docPartPr>
      <w:docPartBody>
        <w:p w:rsidR="00000000" w:rsidRDefault="00D6695F">
          <w:pPr>
            <w:pStyle w:val="4E80B3C4E6824B88A55ED5A41ED1D250"/>
          </w:pPr>
          <w:r w:rsidRPr="007D615B">
            <w:t>Email</w:t>
          </w:r>
        </w:p>
      </w:docPartBody>
    </w:docPart>
    <w:docPart>
      <w:docPartPr>
        <w:name w:val="5397E3AC04D94E4FB6FC456E833BC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6CAF-2096-4A37-A1FE-43CB599F34FC}"/>
      </w:docPartPr>
      <w:docPartBody>
        <w:p w:rsidR="00000000" w:rsidRDefault="00D6695F">
          <w:pPr>
            <w:pStyle w:val="5397E3AC04D94E4FB6FC456E833BCF1B"/>
          </w:pPr>
          <w:r w:rsidRPr="007D615B">
            <w:t>|</w:t>
          </w:r>
        </w:p>
      </w:docPartBody>
    </w:docPart>
    <w:docPart>
      <w:docPartPr>
        <w:name w:val="DB662EAE54A443E4AFCD7D32EF854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B5999-7766-43EF-8E26-914D97A1827B}"/>
      </w:docPartPr>
      <w:docPartBody>
        <w:p w:rsidR="00000000" w:rsidRDefault="00D6695F">
          <w:pPr>
            <w:pStyle w:val="DB662EAE54A443E4AFCD7D32EF854387"/>
          </w:pPr>
          <w:r w:rsidRPr="007D615B">
            <w:t>Website</w:t>
          </w:r>
        </w:p>
      </w:docPartBody>
    </w:docPart>
    <w:docPart>
      <w:docPartPr>
        <w:name w:val="FE195CEF72A4412980B4EC6D3321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B03A-AC29-4A96-ABDC-6B7E02E49455}"/>
      </w:docPartPr>
      <w:docPartBody>
        <w:p w:rsidR="00000000" w:rsidRDefault="00D6695F">
          <w:pPr>
            <w:pStyle w:val="FE195CEF72A4412980B4EC6D3321F16C"/>
          </w:pPr>
          <w:r w:rsidRPr="007D615B">
            <w:t>INVOICE #</w:t>
          </w:r>
        </w:p>
      </w:docPartBody>
    </w:docPart>
    <w:docPart>
      <w:docPartPr>
        <w:name w:val="B8AF8A7281F0486F93B6D48CA2978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CD678-2528-4F3F-9099-DC4BD3B8B425}"/>
      </w:docPartPr>
      <w:docPartBody>
        <w:p w:rsidR="00000000" w:rsidRDefault="00D6695F">
          <w:pPr>
            <w:pStyle w:val="B8AF8A7281F0486F93B6D48CA2978D4B"/>
          </w:pPr>
          <w:r w:rsidRPr="007D615B">
            <w:rPr>
              <w:rStyle w:val="Strong"/>
            </w:rPr>
            <w:t>Invoice No</w:t>
          </w:r>
        </w:p>
      </w:docPartBody>
    </w:docPart>
    <w:docPart>
      <w:docPartPr>
        <w:name w:val="5ED2A0584369489C9A77B5A7285A8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8B64-6D37-4080-820B-691D1F4C2B45}"/>
      </w:docPartPr>
      <w:docPartBody>
        <w:p w:rsidR="00000000" w:rsidRDefault="00D6695F">
          <w:pPr>
            <w:pStyle w:val="5ED2A0584369489C9A77B5A7285A8229"/>
          </w:pPr>
          <w:r w:rsidRPr="007D615B">
            <w:t>DATE</w:t>
          </w:r>
        </w:p>
      </w:docPartBody>
    </w:docPart>
    <w:docPart>
      <w:docPartPr>
        <w:name w:val="08D348CAB251453BA9DF5763B823C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B7E1-4838-46F7-803C-9C72C9BFDF50}"/>
      </w:docPartPr>
      <w:docPartBody>
        <w:p w:rsidR="00000000" w:rsidRDefault="00D6695F">
          <w:pPr>
            <w:pStyle w:val="08D348CAB251453BA9DF5763B823C2A1"/>
          </w:pPr>
          <w:r w:rsidRPr="007D615B">
            <w:rPr>
              <w:rStyle w:val="Strong"/>
            </w:rPr>
            <w:t>Enter date</w:t>
          </w:r>
        </w:p>
      </w:docPartBody>
    </w:docPart>
    <w:docPart>
      <w:docPartPr>
        <w:name w:val="9948DD22BF544309A3ADE2F5AB441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49EB8-824F-424D-A8F0-BCF90EB448BF}"/>
      </w:docPartPr>
      <w:docPartBody>
        <w:p w:rsidR="00000000" w:rsidRDefault="00D6695F">
          <w:pPr>
            <w:pStyle w:val="9948DD22BF544309A3ADE2F5AB4416A0"/>
          </w:pPr>
          <w:r w:rsidRPr="007D615B">
            <w:t>TO</w:t>
          </w:r>
        </w:p>
      </w:docPartBody>
    </w:docPart>
    <w:docPart>
      <w:docPartPr>
        <w:name w:val="4C6A19683B2E4D5F9035CA7F7AAD6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18679-2525-4C63-AEB8-C034E3C9145F}"/>
      </w:docPartPr>
      <w:docPartBody>
        <w:p w:rsidR="00000000" w:rsidRDefault="00D6695F">
          <w:pPr>
            <w:pStyle w:val="4C6A19683B2E4D5F9035CA7F7AAD69E4"/>
          </w:pPr>
          <w:r w:rsidRPr="007D615B">
            <w:t>Name</w:t>
          </w:r>
        </w:p>
      </w:docPartBody>
    </w:docPart>
    <w:docPart>
      <w:docPartPr>
        <w:name w:val="90C21772F8F54F968832CE0391E9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F91A-EB79-4A80-BA60-9DE19CC66E8E}"/>
      </w:docPartPr>
      <w:docPartBody>
        <w:p w:rsidR="00000000" w:rsidRDefault="00D6695F">
          <w:pPr>
            <w:pStyle w:val="90C21772F8F54F968832CE0391E91D9B"/>
          </w:pPr>
          <w:r w:rsidRPr="007D615B">
            <w:t>Company Name</w:t>
          </w:r>
        </w:p>
      </w:docPartBody>
    </w:docPart>
    <w:docPart>
      <w:docPartPr>
        <w:name w:val="3CA5A10D1BB94C0AA273FC2B47345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5B7E-2EB0-4724-9BC7-655CE01A5B0E}"/>
      </w:docPartPr>
      <w:docPartBody>
        <w:p w:rsidR="00000000" w:rsidRDefault="00D6695F">
          <w:pPr>
            <w:pStyle w:val="3CA5A10D1BB94C0AA273FC2B473456A4"/>
          </w:pPr>
          <w:r w:rsidRPr="007D615B">
            <w:t>Street Address</w:t>
          </w:r>
        </w:p>
      </w:docPartBody>
    </w:docPart>
    <w:docPart>
      <w:docPartPr>
        <w:name w:val="306BB270B7E843B0871432C5D2F21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78916-B3B4-4666-B8C1-32D839A7D213}"/>
      </w:docPartPr>
      <w:docPartBody>
        <w:p w:rsidR="00000000" w:rsidRDefault="00D6695F">
          <w:pPr>
            <w:pStyle w:val="306BB270B7E843B0871432C5D2F21998"/>
          </w:pPr>
          <w:r w:rsidRPr="007D615B">
            <w:t>City, ST ZIP Code</w:t>
          </w:r>
        </w:p>
      </w:docPartBody>
    </w:docPart>
    <w:docPart>
      <w:docPartPr>
        <w:name w:val="600F01D0090645E6B3F934D8D7AEA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60E1B-387C-438C-B71C-0C0D4D194B4F}"/>
      </w:docPartPr>
      <w:docPartBody>
        <w:p w:rsidR="00000000" w:rsidRDefault="00D6695F">
          <w:pPr>
            <w:pStyle w:val="600F01D0090645E6B3F934D8D7AEADFB"/>
          </w:pPr>
          <w:r w:rsidRPr="007D615B">
            <w:t>Phone</w:t>
          </w:r>
        </w:p>
      </w:docPartBody>
    </w:docPart>
    <w:docPart>
      <w:docPartPr>
        <w:name w:val="70FE1EAEAFD843D9BF8123D69C9A3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39BB-98FF-482B-AED3-56E24466F316}"/>
      </w:docPartPr>
      <w:docPartBody>
        <w:p w:rsidR="00000000" w:rsidRDefault="00D6695F">
          <w:pPr>
            <w:pStyle w:val="70FE1EAEAFD843D9BF8123D69C9A3BA1"/>
          </w:pPr>
          <w:r w:rsidRPr="007D615B">
            <w:t>Enter phone</w:t>
          </w:r>
        </w:p>
      </w:docPartBody>
    </w:docPart>
    <w:docPart>
      <w:docPartPr>
        <w:name w:val="97728C3615764241824583F3213E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9ACAD-22FC-43F0-8FFB-2E7D4371280C}"/>
      </w:docPartPr>
      <w:docPartBody>
        <w:p w:rsidR="00000000" w:rsidRDefault="00D6695F">
          <w:pPr>
            <w:pStyle w:val="97728C3615764241824583F3213E3BE9"/>
          </w:pPr>
          <w:r w:rsidRPr="007D615B">
            <w:t>|</w:t>
          </w:r>
        </w:p>
      </w:docPartBody>
    </w:docPart>
    <w:docPart>
      <w:docPartPr>
        <w:name w:val="C5766B4341EC418DA0AD82A2A01C3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FB3A-F877-4F26-B618-558F9929E439}"/>
      </w:docPartPr>
      <w:docPartBody>
        <w:p w:rsidR="00000000" w:rsidRDefault="00D6695F">
          <w:pPr>
            <w:pStyle w:val="C5766B4341EC418DA0AD82A2A01C382E"/>
          </w:pPr>
          <w:r w:rsidRPr="007D615B">
            <w:t>Email</w:t>
          </w:r>
        </w:p>
      </w:docPartBody>
    </w:docPart>
    <w:docPart>
      <w:docPartPr>
        <w:name w:val="AD23272E25D141D484E0F40F0B17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42FF-915B-413C-940C-B0C2098861F4}"/>
      </w:docPartPr>
      <w:docPartBody>
        <w:p w:rsidR="00000000" w:rsidRDefault="00D6695F">
          <w:pPr>
            <w:pStyle w:val="AD23272E25D141D484E0F40F0B177392"/>
          </w:pPr>
          <w:r w:rsidRPr="007D615B">
            <w:t>FOR</w:t>
          </w:r>
        </w:p>
      </w:docPartBody>
    </w:docPart>
    <w:docPart>
      <w:docPartPr>
        <w:name w:val="B6CF7147B93D4D1AB3D5070B535C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CA73-3C08-46C9-827D-EA689A69679E}"/>
      </w:docPartPr>
      <w:docPartBody>
        <w:p w:rsidR="00000000" w:rsidRDefault="00D6695F">
          <w:pPr>
            <w:pStyle w:val="B6CF7147B93D4D1AB3D5070B535CF20F"/>
          </w:pPr>
          <w:r w:rsidRPr="007D615B">
            <w:t>Project or service description</w:t>
          </w:r>
        </w:p>
      </w:docPartBody>
    </w:docPart>
    <w:docPart>
      <w:docPartPr>
        <w:name w:val="5F7B026EC4FB46F5A69D837E26818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AB104-9241-49DE-862B-7CE4AE088DC2}"/>
      </w:docPartPr>
      <w:docPartBody>
        <w:p w:rsidR="00000000" w:rsidRDefault="00D6695F">
          <w:pPr>
            <w:pStyle w:val="5F7B026EC4FB46F5A69D837E2681844B"/>
          </w:pPr>
          <w:r w:rsidRPr="007D615B">
            <w:t>P.O.</w:t>
          </w:r>
        </w:p>
      </w:docPartBody>
    </w:docPart>
    <w:docPart>
      <w:docPartPr>
        <w:name w:val="FC133BD1675646609DA3FE8BBEA47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99ED-54C4-4A1B-A0EC-579148E55B50}"/>
      </w:docPartPr>
      <w:docPartBody>
        <w:p w:rsidR="00000000" w:rsidRDefault="00D6695F">
          <w:pPr>
            <w:pStyle w:val="FC133BD1675646609DA3FE8BBEA47FC0"/>
          </w:pPr>
          <w:r w:rsidRPr="007D615B">
            <w:t>P.O. #</w:t>
          </w:r>
        </w:p>
      </w:docPartBody>
    </w:docPart>
    <w:docPart>
      <w:docPartPr>
        <w:name w:val="FBBBD12D4D334FA088925CCE5A17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5C914-9904-47AE-B765-63DAAFCDBAA1}"/>
      </w:docPartPr>
      <w:docPartBody>
        <w:p w:rsidR="00000000" w:rsidRDefault="00D6695F">
          <w:pPr>
            <w:pStyle w:val="FBBBD12D4D334FA088925CCE5A174C7E"/>
          </w:pPr>
          <w:r w:rsidRPr="007D615B">
            <w:t>Description</w:t>
          </w:r>
        </w:p>
      </w:docPartBody>
    </w:docPart>
    <w:docPart>
      <w:docPartPr>
        <w:name w:val="38A7243FEC7D455AB3B3C8C93813C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0197C-02F6-4749-9679-1734FE3A31BE}"/>
      </w:docPartPr>
      <w:docPartBody>
        <w:p w:rsidR="00000000" w:rsidRDefault="00D6695F">
          <w:pPr>
            <w:pStyle w:val="38A7243FEC7D455AB3B3C8C93813C374"/>
          </w:pPr>
          <w:r w:rsidRPr="007D615B">
            <w:t>Amount</w:t>
          </w:r>
        </w:p>
      </w:docPartBody>
    </w:docPart>
    <w:docPart>
      <w:docPartPr>
        <w:name w:val="33221274CC5C4E39B54F3DE89938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EF61F-569F-4970-A81B-539C2E606E5C}"/>
      </w:docPartPr>
      <w:docPartBody>
        <w:p w:rsidR="00000000" w:rsidRDefault="00D6695F">
          <w:pPr>
            <w:pStyle w:val="33221274CC5C4E39B54F3DE89938530A"/>
          </w:pPr>
          <w:r w:rsidRPr="007D615B">
            <w:t>Enter description 1</w:t>
          </w:r>
        </w:p>
      </w:docPartBody>
    </w:docPart>
    <w:docPart>
      <w:docPartPr>
        <w:name w:val="6B5F17A1DF7D4ADBA2057B50A8C01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C2462-A797-45F8-BD5C-18FEDA51B9F1}"/>
      </w:docPartPr>
      <w:docPartBody>
        <w:p w:rsidR="00000000" w:rsidRDefault="00D6695F">
          <w:pPr>
            <w:pStyle w:val="6B5F17A1DF7D4ADBA2057B50A8C011C2"/>
          </w:pPr>
          <w:r w:rsidRPr="007D615B">
            <w:t>Enter amount</w:t>
          </w:r>
        </w:p>
      </w:docPartBody>
    </w:docPart>
    <w:docPart>
      <w:docPartPr>
        <w:name w:val="D1A639B678D0483C83380FCF55F7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DB15-8B9A-4743-BFF2-9C00E844353F}"/>
      </w:docPartPr>
      <w:docPartBody>
        <w:p w:rsidR="00000000" w:rsidRDefault="00D6695F">
          <w:pPr>
            <w:pStyle w:val="D1A639B678D0483C83380FCF55F77D29"/>
          </w:pPr>
          <w:r w:rsidRPr="007D615B">
            <w:t>Enter description 2</w:t>
          </w:r>
        </w:p>
      </w:docPartBody>
    </w:docPart>
    <w:docPart>
      <w:docPartPr>
        <w:name w:val="FCC363083FD949C384E8E2DA4B3A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8F7D3-9236-489D-9D08-01652FB6BDC3}"/>
      </w:docPartPr>
      <w:docPartBody>
        <w:p w:rsidR="00000000" w:rsidRDefault="00D6695F">
          <w:pPr>
            <w:pStyle w:val="FCC363083FD949C384E8E2DA4B3A79A1"/>
          </w:pPr>
          <w:r w:rsidRPr="007D615B">
            <w:t>Enter amount</w:t>
          </w:r>
        </w:p>
      </w:docPartBody>
    </w:docPart>
    <w:docPart>
      <w:docPartPr>
        <w:name w:val="F66B102131114999B876758C9D0FD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F44DD-B91B-4C93-B14F-50BFC5AE58D2}"/>
      </w:docPartPr>
      <w:docPartBody>
        <w:p w:rsidR="00000000" w:rsidRDefault="00D6695F">
          <w:pPr>
            <w:pStyle w:val="F66B102131114999B876758C9D0FDA71"/>
          </w:pPr>
          <w:r w:rsidRPr="007D615B">
            <w:t>Enter description 3</w:t>
          </w:r>
        </w:p>
      </w:docPartBody>
    </w:docPart>
    <w:docPart>
      <w:docPartPr>
        <w:name w:val="24A88E7D733D4B12BABB236091762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384C-0971-44C7-86FD-EC03E2268533}"/>
      </w:docPartPr>
      <w:docPartBody>
        <w:p w:rsidR="00000000" w:rsidRDefault="00D6695F">
          <w:pPr>
            <w:pStyle w:val="24A88E7D733D4B12BABB236091762530"/>
          </w:pPr>
          <w:r w:rsidRPr="007D615B">
            <w:t>Enter amount</w:t>
          </w:r>
        </w:p>
      </w:docPartBody>
    </w:docPart>
    <w:docPart>
      <w:docPartPr>
        <w:name w:val="3FD1B7473B69404999287797F3FC3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56173-155B-4319-9446-15D075DDE1D8}"/>
      </w:docPartPr>
      <w:docPartBody>
        <w:p w:rsidR="00000000" w:rsidRDefault="00D6695F">
          <w:pPr>
            <w:pStyle w:val="3FD1B7473B69404999287797F3FC3336"/>
          </w:pPr>
          <w:r w:rsidRPr="007D615B">
            <w:t>Enter description 4</w:t>
          </w:r>
        </w:p>
      </w:docPartBody>
    </w:docPart>
    <w:docPart>
      <w:docPartPr>
        <w:name w:val="E09D747CBF18415C8519FCACB4E7C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15E5-FB8B-4962-AA15-45985C79B855}"/>
      </w:docPartPr>
      <w:docPartBody>
        <w:p w:rsidR="00000000" w:rsidRDefault="00D6695F">
          <w:pPr>
            <w:pStyle w:val="E09D747CBF18415C8519FCACB4E7CD5B"/>
          </w:pPr>
          <w:r w:rsidRPr="007D615B">
            <w:t>Enter amount</w:t>
          </w:r>
        </w:p>
      </w:docPartBody>
    </w:docPart>
    <w:docPart>
      <w:docPartPr>
        <w:name w:val="EF54B87FC86E4A15A49309168DCA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10F8-FE12-44ED-8B9E-79FE5099B76E}"/>
      </w:docPartPr>
      <w:docPartBody>
        <w:p w:rsidR="00000000" w:rsidRDefault="00D6695F">
          <w:pPr>
            <w:pStyle w:val="EF54B87FC86E4A15A49309168DCACBD7"/>
          </w:pPr>
          <w:r w:rsidRPr="007D615B">
            <w:t>Enter description 5</w:t>
          </w:r>
        </w:p>
      </w:docPartBody>
    </w:docPart>
    <w:docPart>
      <w:docPartPr>
        <w:name w:val="19EFABDE25A0410EB7064D94327A0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F978-4983-4454-9AA3-B32B613024AE}"/>
      </w:docPartPr>
      <w:docPartBody>
        <w:p w:rsidR="00000000" w:rsidRDefault="00D6695F">
          <w:pPr>
            <w:pStyle w:val="19EFABDE25A0410EB7064D94327A09D3"/>
          </w:pPr>
          <w:r w:rsidRPr="007D615B">
            <w:t>Enter amount</w:t>
          </w:r>
        </w:p>
      </w:docPartBody>
    </w:docPart>
    <w:docPart>
      <w:docPartPr>
        <w:name w:val="0B2BAFD528C3455F95032E5AA873F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CFF1F-254D-4A6D-AD97-0A4800C1694A}"/>
      </w:docPartPr>
      <w:docPartBody>
        <w:p w:rsidR="00000000" w:rsidRDefault="00D6695F">
          <w:pPr>
            <w:pStyle w:val="0B2BAFD528C3455F95032E5AA873F370"/>
          </w:pPr>
          <w:r w:rsidRPr="007D615B">
            <w:t>Enter description 6</w:t>
          </w:r>
        </w:p>
      </w:docPartBody>
    </w:docPart>
    <w:docPart>
      <w:docPartPr>
        <w:name w:val="FDBDF051053747B4B9BDD5D31142B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BBB4F-A4F1-44F4-8037-69F8B1C6233A}"/>
      </w:docPartPr>
      <w:docPartBody>
        <w:p w:rsidR="00000000" w:rsidRDefault="00D6695F">
          <w:pPr>
            <w:pStyle w:val="FDBDF051053747B4B9BDD5D31142B035"/>
          </w:pPr>
          <w:r w:rsidRPr="007D615B">
            <w:t>Enter amount</w:t>
          </w:r>
        </w:p>
      </w:docPartBody>
    </w:docPart>
    <w:docPart>
      <w:docPartPr>
        <w:name w:val="92A3D9310C1C4DE5B001136073BF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7ED0-F255-42C2-848D-67A06C29C4D8}"/>
      </w:docPartPr>
      <w:docPartBody>
        <w:p w:rsidR="00000000" w:rsidRDefault="00D6695F">
          <w:pPr>
            <w:pStyle w:val="92A3D9310C1C4DE5B001136073BF8645"/>
          </w:pPr>
          <w:r w:rsidRPr="007D615B">
            <w:t>Enter description 7</w:t>
          </w:r>
        </w:p>
      </w:docPartBody>
    </w:docPart>
    <w:docPart>
      <w:docPartPr>
        <w:name w:val="E7C18A16D40140AA8708623955BA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3042-CF44-411D-A331-4D302EA8E126}"/>
      </w:docPartPr>
      <w:docPartBody>
        <w:p w:rsidR="00000000" w:rsidRDefault="00D6695F">
          <w:pPr>
            <w:pStyle w:val="E7C18A16D40140AA8708623955BAFBC0"/>
          </w:pPr>
          <w:r w:rsidRPr="007D615B">
            <w:t>Enter amount</w:t>
          </w:r>
        </w:p>
      </w:docPartBody>
    </w:docPart>
    <w:docPart>
      <w:docPartPr>
        <w:name w:val="2D019D5244DC4ACB81EE19651757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CEB2-A7AB-45EF-A168-8ABAE4DAAD98}"/>
      </w:docPartPr>
      <w:docPartBody>
        <w:p w:rsidR="00000000" w:rsidRDefault="00D6695F">
          <w:pPr>
            <w:pStyle w:val="2D019D5244DC4ACB81EE196517578FC1"/>
          </w:pPr>
          <w:r w:rsidRPr="007D615B">
            <w:t>Enter description 8</w:t>
          </w:r>
        </w:p>
      </w:docPartBody>
    </w:docPart>
    <w:docPart>
      <w:docPartPr>
        <w:name w:val="C91B3340EF2B4280B20BCE9A0C1EC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3C2AF-0D0E-4077-9AB3-3A934EE849D8}"/>
      </w:docPartPr>
      <w:docPartBody>
        <w:p w:rsidR="00000000" w:rsidRDefault="00D6695F">
          <w:pPr>
            <w:pStyle w:val="C91B3340EF2B4280B20BCE9A0C1EC9D0"/>
          </w:pPr>
          <w:r w:rsidRPr="007D615B">
            <w:t>Enter amount</w:t>
          </w:r>
        </w:p>
      </w:docPartBody>
    </w:docPart>
    <w:docPart>
      <w:docPartPr>
        <w:name w:val="1094F659D8764E199AE18ED3B9F6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2D10-255E-458C-AF71-DAEB8D2BD3F6}"/>
      </w:docPartPr>
      <w:docPartBody>
        <w:p w:rsidR="00000000" w:rsidRDefault="00D6695F">
          <w:pPr>
            <w:pStyle w:val="1094F659D8764E199AE18ED3B9F66C2C"/>
          </w:pPr>
          <w:r w:rsidRPr="007D615B">
            <w:t>Enter description 9</w:t>
          </w:r>
        </w:p>
      </w:docPartBody>
    </w:docPart>
    <w:docPart>
      <w:docPartPr>
        <w:name w:val="FB331BF322A94035A4E241EFBF9E8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82C1F-4738-443F-8BF0-C3F78A58BE35}"/>
      </w:docPartPr>
      <w:docPartBody>
        <w:p w:rsidR="00000000" w:rsidRDefault="00D6695F">
          <w:pPr>
            <w:pStyle w:val="FB331BF322A94035A4E241EFBF9E8969"/>
          </w:pPr>
          <w:r w:rsidRPr="007D615B">
            <w:t>Enter amount</w:t>
          </w:r>
        </w:p>
      </w:docPartBody>
    </w:docPart>
    <w:docPart>
      <w:docPartPr>
        <w:name w:val="72A6FD6E6B444C8FAD225B13538E9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B2F52-32AF-4B34-A09D-5154868708B9}"/>
      </w:docPartPr>
      <w:docPartBody>
        <w:p w:rsidR="00000000" w:rsidRDefault="00D6695F">
          <w:pPr>
            <w:pStyle w:val="72A6FD6E6B444C8FAD225B13538E9FD4"/>
          </w:pPr>
          <w:r w:rsidRPr="007D615B">
            <w:t>Total</w:t>
          </w:r>
        </w:p>
      </w:docPartBody>
    </w:docPart>
    <w:docPart>
      <w:docPartPr>
        <w:name w:val="E9C70E040B07431F9BADD75A496A5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65E9-6507-42CB-8BAF-444A73866839}"/>
      </w:docPartPr>
      <w:docPartBody>
        <w:p w:rsidR="00000000" w:rsidRDefault="00D6695F">
          <w:pPr>
            <w:pStyle w:val="E9C70E040B07431F9BADD75A496A5FB7"/>
          </w:pPr>
          <w:r w:rsidRPr="007D615B">
            <w:t>Enter total amount</w:t>
          </w:r>
        </w:p>
      </w:docPartBody>
    </w:docPart>
    <w:docPart>
      <w:docPartPr>
        <w:name w:val="FA164D47169246629538A519859E0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A8E67-60CC-4673-88BD-FF7334583EE0}"/>
      </w:docPartPr>
      <w:docPartBody>
        <w:p w:rsidR="00000000" w:rsidRDefault="00D6695F">
          <w:pPr>
            <w:pStyle w:val="FA164D47169246629538A519859E0310"/>
          </w:pPr>
          <w:r w:rsidRPr="007D615B">
            <w:t>Make all checks payable to</w:t>
          </w:r>
        </w:p>
      </w:docPartBody>
    </w:docPart>
    <w:docPart>
      <w:docPartPr>
        <w:name w:val="65BA790AE5E6470EAD9FE1994EFE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651AA-E6FC-4895-8C4E-5C357524769C}"/>
      </w:docPartPr>
      <w:docPartBody>
        <w:p w:rsidR="00000000" w:rsidRDefault="00D6695F">
          <w:pPr>
            <w:pStyle w:val="65BA790AE5E6470EAD9FE1994EFE1F11"/>
          </w:pPr>
          <w:r w:rsidRPr="007D615B">
            <w:t>Company Name</w:t>
          </w:r>
        </w:p>
      </w:docPartBody>
    </w:docPart>
    <w:docPart>
      <w:docPartPr>
        <w:name w:val="ED672BC2501340A39329CF2DBF92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46E10-5066-43FE-B06B-271130284E81}"/>
      </w:docPartPr>
      <w:docPartBody>
        <w:p w:rsidR="00000000" w:rsidRDefault="00D6695F">
          <w:pPr>
            <w:pStyle w:val="ED672BC2501340A39329CF2DBF925478"/>
          </w:pPr>
          <w:r w:rsidRPr="007D615B">
            <w:t>Payment is due within 30 days.</w:t>
          </w:r>
        </w:p>
      </w:docPartBody>
    </w:docPart>
    <w:docPart>
      <w:docPartPr>
        <w:name w:val="A1338066AA094709BF4985C754FE9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7F0C6-D372-413C-8721-3BC5FA2256DE}"/>
      </w:docPartPr>
      <w:docPartBody>
        <w:p w:rsidR="00000000" w:rsidRDefault="00D6695F">
          <w:pPr>
            <w:pStyle w:val="A1338066AA094709BF4985C754FE9B9B"/>
          </w:pPr>
          <w:r w:rsidRPr="007D615B">
            <w:t>If you have any questions concerning this invoice,</w:t>
          </w:r>
        </w:p>
      </w:docPartBody>
    </w:docPart>
    <w:docPart>
      <w:docPartPr>
        <w:name w:val="C573CB0BD9CD4902B4827ED3D66B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3E1E-3A23-4732-BDBB-4B44DB6CB66C}"/>
      </w:docPartPr>
      <w:docPartBody>
        <w:p w:rsidR="00000000" w:rsidRDefault="00D6695F">
          <w:pPr>
            <w:pStyle w:val="C573CB0BD9CD4902B4827ED3D66BBFA8"/>
          </w:pPr>
          <w:r w:rsidRPr="007D615B">
            <w:t>contact</w:t>
          </w:r>
        </w:p>
      </w:docPartBody>
    </w:docPart>
    <w:docPart>
      <w:docPartPr>
        <w:name w:val="22D00989B99C4BBB9823DCFD63AD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613E-4E2E-4EAD-A4A7-113327DAAAEC}"/>
      </w:docPartPr>
      <w:docPartBody>
        <w:p w:rsidR="00000000" w:rsidRDefault="00D6695F">
          <w:pPr>
            <w:pStyle w:val="22D00989B99C4BBB9823DCFD63ADA986"/>
          </w:pPr>
          <w:r w:rsidRPr="007D615B">
            <w:t>Name</w:t>
          </w:r>
        </w:p>
      </w:docPartBody>
    </w:docPart>
    <w:docPart>
      <w:docPartPr>
        <w:name w:val="F7F9C46A417441AD96E30245653A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570C-B4F9-4FF3-B8B9-5C38B8C434CC}"/>
      </w:docPartPr>
      <w:docPartBody>
        <w:p w:rsidR="00000000" w:rsidRDefault="00D6695F">
          <w:pPr>
            <w:pStyle w:val="F7F9C46A417441AD96E30245653AB38E"/>
          </w:pPr>
          <w:r w:rsidRPr="007D615B">
            <w:t>|</w:t>
          </w:r>
        </w:p>
      </w:docPartBody>
    </w:docPart>
    <w:docPart>
      <w:docPartPr>
        <w:name w:val="59BF8C64EAA0494D96668A4C8DB99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8796-C349-4A40-A7B2-2D7F02BB4804}"/>
      </w:docPartPr>
      <w:docPartBody>
        <w:p w:rsidR="00000000" w:rsidRDefault="00D6695F">
          <w:pPr>
            <w:pStyle w:val="59BF8C64EAA0494D96668A4C8DB9989B"/>
          </w:pPr>
          <w:r w:rsidRPr="007D615B">
            <w:t>Phone</w:t>
          </w:r>
        </w:p>
      </w:docPartBody>
    </w:docPart>
    <w:docPart>
      <w:docPartPr>
        <w:name w:val="73C9BE6EE83346D1A4781BAE4D98B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13354-EDE9-4A18-9659-F5886EF5FEDD}"/>
      </w:docPartPr>
      <w:docPartBody>
        <w:p w:rsidR="00000000" w:rsidRDefault="00D6695F">
          <w:pPr>
            <w:pStyle w:val="73C9BE6EE83346D1A4781BAE4D98B58A"/>
          </w:pPr>
          <w:r w:rsidRPr="007D615B">
            <w:t>|</w:t>
          </w:r>
        </w:p>
      </w:docPartBody>
    </w:docPart>
    <w:docPart>
      <w:docPartPr>
        <w:name w:val="1E8094E8427D4F4A955BAD35206D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00D6-379C-4230-9945-849C3A2EF4BF}"/>
      </w:docPartPr>
      <w:docPartBody>
        <w:p w:rsidR="00000000" w:rsidRDefault="00D6695F">
          <w:pPr>
            <w:pStyle w:val="1E8094E8427D4F4A955BAD35206DE3ED"/>
          </w:pPr>
          <w:r w:rsidRPr="007D615B">
            <w:t>Email</w:t>
          </w:r>
        </w:p>
      </w:docPartBody>
    </w:docPart>
    <w:docPart>
      <w:docPartPr>
        <w:name w:val="4363883CD25F4884935E54FF09DAF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E9BDA-7025-4B40-93DC-1C491BD6D7C2}"/>
      </w:docPartPr>
      <w:docPartBody>
        <w:p w:rsidR="00000000" w:rsidRDefault="00D6695F">
          <w:pPr>
            <w:pStyle w:val="4363883CD25F4884935E54FF09DAF9A7"/>
          </w:pPr>
          <w:r w:rsidRPr="001716E3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E188D475E481F9866E29CE7CF5061">
    <w:name w:val="A0DE188D475E481F9866E29CE7CF5061"/>
  </w:style>
  <w:style w:type="paragraph" w:customStyle="1" w:styleId="FA4063CDB44C4E22972E2FD3832C07F9">
    <w:name w:val="FA4063CDB44C4E22972E2FD3832C07F9"/>
  </w:style>
  <w:style w:type="paragraph" w:customStyle="1" w:styleId="8D4E5A8761DC446D9E1CD375A491B1FF">
    <w:name w:val="8D4E5A8761DC446D9E1CD375A491B1FF"/>
  </w:style>
  <w:style w:type="paragraph" w:customStyle="1" w:styleId="7AF24D3B8DB24752A03FB87271026214">
    <w:name w:val="7AF24D3B8DB24752A03FB87271026214"/>
  </w:style>
  <w:style w:type="paragraph" w:customStyle="1" w:styleId="53B9D6092A994DC49AD61885D4C32DA8">
    <w:name w:val="53B9D6092A994DC49AD61885D4C32DA8"/>
  </w:style>
  <w:style w:type="paragraph" w:customStyle="1" w:styleId="872A129134674EB1A656F43356B8B25F">
    <w:name w:val="872A129134674EB1A656F43356B8B25F"/>
  </w:style>
  <w:style w:type="paragraph" w:customStyle="1" w:styleId="371CAA176C254E3EAD8EF40B94173751">
    <w:name w:val="371CAA176C254E3EAD8EF40B94173751"/>
  </w:style>
  <w:style w:type="paragraph" w:customStyle="1" w:styleId="4E80B3C4E6824B88A55ED5A41ED1D250">
    <w:name w:val="4E80B3C4E6824B88A55ED5A41ED1D250"/>
  </w:style>
  <w:style w:type="paragraph" w:customStyle="1" w:styleId="5397E3AC04D94E4FB6FC456E833BCF1B">
    <w:name w:val="5397E3AC04D94E4FB6FC456E833BCF1B"/>
  </w:style>
  <w:style w:type="paragraph" w:customStyle="1" w:styleId="DB662EAE54A443E4AFCD7D32EF854387">
    <w:name w:val="DB662EAE54A443E4AFCD7D32EF854387"/>
  </w:style>
  <w:style w:type="paragraph" w:customStyle="1" w:styleId="FE195CEF72A4412980B4EC6D3321F16C">
    <w:name w:val="FE195CEF72A4412980B4EC6D3321F16C"/>
  </w:style>
  <w:style w:type="character" w:styleId="Strong">
    <w:name w:val="Strong"/>
    <w:basedOn w:val="DefaultParagraphFont"/>
    <w:uiPriority w:val="12"/>
    <w:qFormat/>
    <w:rPr>
      <w:b w:val="0"/>
      <w:bCs/>
      <w:i w:val="0"/>
      <w:caps w:val="0"/>
      <w:smallCaps w:val="0"/>
      <w:color w:val="auto"/>
    </w:rPr>
  </w:style>
  <w:style w:type="paragraph" w:customStyle="1" w:styleId="B8AF8A7281F0486F93B6D48CA2978D4B">
    <w:name w:val="B8AF8A7281F0486F93B6D48CA2978D4B"/>
  </w:style>
  <w:style w:type="paragraph" w:customStyle="1" w:styleId="5ED2A0584369489C9A77B5A7285A8229">
    <w:name w:val="5ED2A0584369489C9A77B5A7285A8229"/>
  </w:style>
  <w:style w:type="paragraph" w:customStyle="1" w:styleId="08D348CAB251453BA9DF5763B823C2A1">
    <w:name w:val="08D348CAB251453BA9DF5763B823C2A1"/>
  </w:style>
  <w:style w:type="paragraph" w:customStyle="1" w:styleId="9948DD22BF544309A3ADE2F5AB4416A0">
    <w:name w:val="9948DD22BF544309A3ADE2F5AB4416A0"/>
  </w:style>
  <w:style w:type="paragraph" w:customStyle="1" w:styleId="4C6A19683B2E4D5F9035CA7F7AAD69E4">
    <w:name w:val="4C6A19683B2E4D5F9035CA7F7AAD69E4"/>
  </w:style>
  <w:style w:type="paragraph" w:customStyle="1" w:styleId="90C21772F8F54F968832CE0391E91D9B">
    <w:name w:val="90C21772F8F54F968832CE0391E91D9B"/>
  </w:style>
  <w:style w:type="paragraph" w:customStyle="1" w:styleId="3CA5A10D1BB94C0AA273FC2B473456A4">
    <w:name w:val="3CA5A10D1BB94C0AA273FC2B473456A4"/>
  </w:style>
  <w:style w:type="paragraph" w:customStyle="1" w:styleId="306BB270B7E843B0871432C5D2F21998">
    <w:name w:val="306BB270B7E843B0871432C5D2F21998"/>
  </w:style>
  <w:style w:type="paragraph" w:customStyle="1" w:styleId="600F01D0090645E6B3F934D8D7AEADFB">
    <w:name w:val="600F01D0090645E6B3F934D8D7AEADFB"/>
  </w:style>
  <w:style w:type="paragraph" w:customStyle="1" w:styleId="70FE1EAEAFD843D9BF8123D69C9A3BA1">
    <w:name w:val="70FE1EAEAFD843D9BF8123D69C9A3BA1"/>
  </w:style>
  <w:style w:type="paragraph" w:customStyle="1" w:styleId="97728C3615764241824583F3213E3BE9">
    <w:name w:val="97728C3615764241824583F3213E3BE9"/>
  </w:style>
  <w:style w:type="paragraph" w:customStyle="1" w:styleId="C5766B4341EC418DA0AD82A2A01C382E">
    <w:name w:val="C5766B4341EC418DA0AD82A2A01C382E"/>
  </w:style>
  <w:style w:type="paragraph" w:customStyle="1" w:styleId="AD23272E25D141D484E0F40F0B177392">
    <w:name w:val="AD23272E25D141D484E0F40F0B177392"/>
  </w:style>
  <w:style w:type="paragraph" w:customStyle="1" w:styleId="B6CF7147B93D4D1AB3D5070B535CF20F">
    <w:name w:val="B6CF7147B93D4D1AB3D5070B535CF20F"/>
  </w:style>
  <w:style w:type="paragraph" w:customStyle="1" w:styleId="5F7B026EC4FB46F5A69D837E2681844B">
    <w:name w:val="5F7B026EC4FB46F5A69D837E2681844B"/>
  </w:style>
  <w:style w:type="paragraph" w:customStyle="1" w:styleId="FC133BD1675646609DA3FE8BBEA47FC0">
    <w:name w:val="FC133BD1675646609DA3FE8BBEA47FC0"/>
  </w:style>
  <w:style w:type="paragraph" w:customStyle="1" w:styleId="FBBBD12D4D334FA088925CCE5A174C7E">
    <w:name w:val="FBBBD12D4D334FA088925CCE5A174C7E"/>
  </w:style>
  <w:style w:type="paragraph" w:customStyle="1" w:styleId="38A7243FEC7D455AB3B3C8C93813C374">
    <w:name w:val="38A7243FEC7D455AB3B3C8C93813C374"/>
  </w:style>
  <w:style w:type="paragraph" w:customStyle="1" w:styleId="33221274CC5C4E39B54F3DE89938530A">
    <w:name w:val="33221274CC5C4E39B54F3DE89938530A"/>
  </w:style>
  <w:style w:type="paragraph" w:customStyle="1" w:styleId="6B5F17A1DF7D4ADBA2057B50A8C011C2">
    <w:name w:val="6B5F17A1DF7D4ADBA2057B50A8C011C2"/>
  </w:style>
  <w:style w:type="paragraph" w:customStyle="1" w:styleId="D1A639B678D0483C83380FCF55F77D29">
    <w:name w:val="D1A639B678D0483C83380FCF55F77D29"/>
  </w:style>
  <w:style w:type="paragraph" w:customStyle="1" w:styleId="FCC363083FD949C384E8E2DA4B3A79A1">
    <w:name w:val="FCC363083FD949C384E8E2DA4B3A79A1"/>
  </w:style>
  <w:style w:type="paragraph" w:customStyle="1" w:styleId="F66B102131114999B876758C9D0FDA71">
    <w:name w:val="F66B102131114999B876758C9D0FDA71"/>
  </w:style>
  <w:style w:type="paragraph" w:customStyle="1" w:styleId="24A88E7D733D4B12BABB236091762530">
    <w:name w:val="24A88E7D733D4B12BABB236091762530"/>
  </w:style>
  <w:style w:type="paragraph" w:customStyle="1" w:styleId="3FD1B7473B69404999287797F3FC3336">
    <w:name w:val="3FD1B7473B69404999287797F3FC3336"/>
  </w:style>
  <w:style w:type="paragraph" w:customStyle="1" w:styleId="E09D747CBF18415C8519FCACB4E7CD5B">
    <w:name w:val="E09D747CBF18415C8519FCACB4E7CD5B"/>
  </w:style>
  <w:style w:type="paragraph" w:customStyle="1" w:styleId="EF54B87FC86E4A15A49309168DCACBD7">
    <w:name w:val="EF54B87FC86E4A15A49309168DCACBD7"/>
  </w:style>
  <w:style w:type="paragraph" w:customStyle="1" w:styleId="19EFABDE25A0410EB7064D94327A09D3">
    <w:name w:val="19EFABDE25A0410EB7064D94327A09D3"/>
  </w:style>
  <w:style w:type="paragraph" w:customStyle="1" w:styleId="0B2BAFD528C3455F95032E5AA873F370">
    <w:name w:val="0B2BAFD528C3455F95032E5AA873F370"/>
  </w:style>
  <w:style w:type="paragraph" w:customStyle="1" w:styleId="FDBDF051053747B4B9BDD5D31142B035">
    <w:name w:val="FDBDF051053747B4B9BDD5D31142B035"/>
  </w:style>
  <w:style w:type="paragraph" w:customStyle="1" w:styleId="92A3D9310C1C4DE5B001136073BF8645">
    <w:name w:val="92A3D9310C1C4DE5B001136073BF8645"/>
  </w:style>
  <w:style w:type="paragraph" w:customStyle="1" w:styleId="E7C18A16D40140AA8708623955BAFBC0">
    <w:name w:val="E7C18A16D40140AA8708623955BAFBC0"/>
  </w:style>
  <w:style w:type="paragraph" w:customStyle="1" w:styleId="2D019D5244DC4ACB81EE196517578FC1">
    <w:name w:val="2D019D5244DC4ACB81EE196517578FC1"/>
  </w:style>
  <w:style w:type="paragraph" w:customStyle="1" w:styleId="C91B3340EF2B4280B20BCE9A0C1EC9D0">
    <w:name w:val="C91B3340EF2B4280B20BCE9A0C1EC9D0"/>
  </w:style>
  <w:style w:type="paragraph" w:customStyle="1" w:styleId="1094F659D8764E199AE18ED3B9F66C2C">
    <w:name w:val="1094F659D8764E199AE18ED3B9F66C2C"/>
  </w:style>
  <w:style w:type="paragraph" w:customStyle="1" w:styleId="FB331BF322A94035A4E241EFBF9E8969">
    <w:name w:val="FB331BF322A94035A4E241EFBF9E8969"/>
  </w:style>
  <w:style w:type="paragraph" w:customStyle="1" w:styleId="72A6FD6E6B444C8FAD225B13538E9FD4">
    <w:name w:val="72A6FD6E6B444C8FAD225B13538E9FD4"/>
  </w:style>
  <w:style w:type="paragraph" w:customStyle="1" w:styleId="E9C70E040B07431F9BADD75A496A5FB7">
    <w:name w:val="E9C70E040B07431F9BADD75A496A5FB7"/>
  </w:style>
  <w:style w:type="paragraph" w:customStyle="1" w:styleId="FA164D47169246629538A519859E0310">
    <w:name w:val="FA164D47169246629538A519859E0310"/>
  </w:style>
  <w:style w:type="paragraph" w:customStyle="1" w:styleId="65BA790AE5E6470EAD9FE1994EFE1F11">
    <w:name w:val="65BA790AE5E6470EAD9FE1994EFE1F11"/>
  </w:style>
  <w:style w:type="paragraph" w:customStyle="1" w:styleId="ED672BC2501340A39329CF2DBF925478">
    <w:name w:val="ED672BC2501340A39329CF2DBF925478"/>
  </w:style>
  <w:style w:type="paragraph" w:customStyle="1" w:styleId="A1338066AA094709BF4985C754FE9B9B">
    <w:name w:val="A1338066AA094709BF4985C754FE9B9B"/>
  </w:style>
  <w:style w:type="paragraph" w:customStyle="1" w:styleId="C573CB0BD9CD4902B4827ED3D66BBFA8">
    <w:name w:val="C573CB0BD9CD4902B4827ED3D66BBFA8"/>
  </w:style>
  <w:style w:type="paragraph" w:customStyle="1" w:styleId="22D00989B99C4BBB9823DCFD63ADA986">
    <w:name w:val="22D00989B99C4BBB9823DCFD63ADA986"/>
  </w:style>
  <w:style w:type="paragraph" w:customStyle="1" w:styleId="F7F9C46A417441AD96E30245653AB38E">
    <w:name w:val="F7F9C46A417441AD96E30245653AB38E"/>
  </w:style>
  <w:style w:type="paragraph" w:customStyle="1" w:styleId="59BF8C64EAA0494D96668A4C8DB9989B">
    <w:name w:val="59BF8C64EAA0494D96668A4C8DB9989B"/>
  </w:style>
  <w:style w:type="paragraph" w:customStyle="1" w:styleId="73C9BE6EE83346D1A4781BAE4D98B58A">
    <w:name w:val="73C9BE6EE83346D1A4781BAE4D98B58A"/>
  </w:style>
  <w:style w:type="paragraph" w:customStyle="1" w:styleId="1E8094E8427D4F4A955BAD35206DE3ED">
    <w:name w:val="1E8094E8427D4F4A955BAD35206DE3ED"/>
  </w:style>
  <w:style w:type="paragraph" w:customStyle="1" w:styleId="4363883CD25F4884935E54FF09DAF9A7">
    <w:name w:val="4363883CD25F4884935E54FF09DAF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1F1D803-5E6C-4621-BF94-504291422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E68D5-3445-4004-8958-97460FA68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DD227-32DE-4801-8D6C-7D7243C3E3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0D059D-2CE5-4C41-9D4C-887B44E73A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with Microsoft Invoicing.dotx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2020-07-03T19:52:00Z</dcterms:created>
  <dcterms:modified xsi:type="dcterms:W3CDTF">2020-07-03T19:53:00Z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